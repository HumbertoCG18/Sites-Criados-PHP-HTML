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3AD5" w14:textId="77777777" w:rsidR="00614B90" w:rsidRDefault="00614B90" w:rsidP="003E1F49">
      <w:pPr>
        <w:pStyle w:val="CEAVITITULODOARTIGO"/>
        <w:tabs>
          <w:tab w:val="left" w:pos="993"/>
        </w:tabs>
        <w:jc w:val="left"/>
        <w:rPr>
          <w:rFonts w:cs="Arial"/>
          <w:i/>
          <w:color w:val="000000" w:themeColor="text1"/>
          <w:sz w:val="28"/>
          <w:szCs w:val="28"/>
          <w:lang w:val="pt-BR"/>
        </w:rPr>
      </w:pPr>
    </w:p>
    <w:p w14:paraId="0162EDB3" w14:textId="4CD1A0F8" w:rsidR="00496DDD" w:rsidRPr="00F04E50" w:rsidRDefault="00426F92" w:rsidP="00496DDD">
      <w:pPr>
        <w:pStyle w:val="CEAVITITULODOARTIGO"/>
        <w:tabs>
          <w:tab w:val="left" w:pos="993"/>
        </w:tabs>
        <w:rPr>
          <w:rFonts w:cs="Arial"/>
          <w:i/>
          <w:color w:val="000000" w:themeColor="text1"/>
          <w:sz w:val="28"/>
          <w:szCs w:val="28"/>
          <w:lang w:val="pt-BR"/>
        </w:rPr>
      </w:pPr>
      <w:r>
        <w:rPr>
          <w:rFonts w:cs="Arial"/>
          <w:i/>
          <w:color w:val="000000" w:themeColor="text1"/>
          <w:sz w:val="28"/>
          <w:szCs w:val="28"/>
          <w:lang w:val="pt-BR"/>
        </w:rPr>
        <w:t xml:space="preserve">Musculação na Adolescência </w:t>
      </w:r>
    </w:p>
    <w:p w14:paraId="4B45AA38" w14:textId="38F0FFEF" w:rsidR="008C28CF" w:rsidRDefault="00CB4DCF" w:rsidP="00517EF4">
      <w:pPr>
        <w:pStyle w:val="CEAVITITULODOARTIGO"/>
        <w:tabs>
          <w:tab w:val="left" w:pos="993"/>
        </w:tabs>
        <w:rPr>
          <w:rFonts w:cs="Arial"/>
          <w:b w:val="0"/>
          <w:sz w:val="24"/>
          <w:szCs w:val="28"/>
        </w:rPr>
      </w:pPr>
      <w:r>
        <w:rPr>
          <w:rFonts w:cs="Arial"/>
          <w:b w:val="0"/>
          <w:sz w:val="24"/>
          <w:szCs w:val="28"/>
        </w:rPr>
        <w:t>Aléxis Agra, Arthur Dondoni, Guilherme Gil, Humberto Corrêa</w:t>
      </w:r>
      <w:r w:rsidR="008C28CF" w:rsidRPr="00517EF4">
        <w:rPr>
          <w:rFonts w:cs="Arial"/>
          <w:b w:val="0"/>
          <w:sz w:val="24"/>
          <w:szCs w:val="28"/>
        </w:rPr>
        <w:t>.</w:t>
      </w:r>
    </w:p>
    <w:p w14:paraId="1097547C" w14:textId="50B1C9D8" w:rsidR="000636A8" w:rsidRDefault="000636A8" w:rsidP="00517EF4">
      <w:pPr>
        <w:pStyle w:val="CEAVITITULODOARTIGO"/>
        <w:tabs>
          <w:tab w:val="left" w:pos="993"/>
        </w:tabs>
        <w:rPr>
          <w:rFonts w:cs="Arial"/>
          <w:b w:val="0"/>
          <w:sz w:val="24"/>
          <w:szCs w:val="28"/>
        </w:rPr>
      </w:pPr>
      <w:r>
        <w:rPr>
          <w:rFonts w:cs="Arial"/>
          <w:b w:val="0"/>
          <w:sz w:val="24"/>
          <w:szCs w:val="28"/>
        </w:rPr>
        <w:t>Professores/</w:t>
      </w:r>
      <w:r w:rsidR="00426F92">
        <w:rPr>
          <w:rFonts w:cs="Arial"/>
          <w:b w:val="0"/>
          <w:sz w:val="24"/>
          <w:szCs w:val="28"/>
        </w:rPr>
        <w:t xml:space="preserve">Orientadores: </w:t>
      </w:r>
    </w:p>
    <w:p w14:paraId="27A743D0" w14:textId="2A9C5E0C" w:rsidR="00986EF3" w:rsidRPr="00517EF4" w:rsidRDefault="00986EF3" w:rsidP="00517EF4">
      <w:pPr>
        <w:pStyle w:val="CEAVITITULODOARTIGO"/>
        <w:tabs>
          <w:tab w:val="left" w:pos="993"/>
        </w:tabs>
        <w:rPr>
          <w:rFonts w:cs="Arial"/>
          <w:b w:val="0"/>
          <w:sz w:val="24"/>
          <w:szCs w:val="28"/>
        </w:rPr>
      </w:pPr>
      <w:r>
        <w:rPr>
          <w:rFonts w:cs="Arial"/>
          <w:b w:val="0"/>
          <w:sz w:val="24"/>
          <w:szCs w:val="28"/>
        </w:rPr>
        <w:t>Instituição: Senac Gestão e Negócios Ensino Médio</w:t>
      </w:r>
      <w:r>
        <w:rPr>
          <w:rFonts w:cs="Arial"/>
          <w:b w:val="0"/>
          <w:sz w:val="24"/>
          <w:szCs w:val="28"/>
        </w:rPr>
        <w:br/>
        <w:t>Ano escolar: 2 Ano do ensino médio.</w:t>
      </w:r>
    </w:p>
    <w:p w14:paraId="4A9FF70B" w14:textId="0424DF35" w:rsidR="003D08F6" w:rsidRPr="00F04E50" w:rsidRDefault="003D08F6" w:rsidP="008956A5">
      <w:pPr>
        <w:pStyle w:val="CEAVITITULODORESUMO"/>
        <w:rPr>
          <w:rFonts w:cs="Arial"/>
        </w:rPr>
      </w:pPr>
      <w:r w:rsidRPr="00F04E50">
        <w:rPr>
          <w:rFonts w:cs="Arial"/>
        </w:rPr>
        <w:t>R</w:t>
      </w:r>
      <w:r w:rsidR="00C5307A">
        <w:rPr>
          <w:rFonts w:cs="Arial"/>
        </w:rPr>
        <w:t>ESUMO</w:t>
      </w:r>
    </w:p>
    <w:p w14:paraId="75D537FC" w14:textId="5937ACB5" w:rsidR="00B4695B" w:rsidRPr="00F04E50" w:rsidRDefault="00FA2769" w:rsidP="002C01AA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A2769">
        <w:rPr>
          <w:rFonts w:cs="Arial"/>
          <w:color w:val="000000" w:themeColor="text1"/>
        </w:rPr>
        <w:t xml:space="preserve">Hoje em dia, existe muitas pessoas que buscam o corpo perfeito, seja porque já sofreu bullying por conta dele, seja para superar algum momento difícil na sua vida, seja por alguma inspiração que o sujeito viu em algum filme ou em algum influenciador, ou até mesmo porque ele busca a melhor versão dele mesmo. É inegável os benefícios da musculação e de exercícios físicos na saúde. Existem alguns mitos que falam que tem a academia só pode ser feita a partir dos 16 anos, será mesmo que é verdade? Quais os benefícios da musculação na adolescência, e também, por que algumas escolas de outros países estão começando a adotar a musculação na grade curricular de Educação física?  E com base nisso, criamos esse projeto de pesquisa para responder algumas dessas perguntas e trazer alguns dados. </w:t>
      </w:r>
      <w:r w:rsidR="007063BD">
        <w:rPr>
          <w:rFonts w:cs="Arial"/>
          <w:color w:val="000000" w:themeColor="text1"/>
        </w:rPr>
        <w:t xml:space="preserve"> </w:t>
      </w:r>
    </w:p>
    <w:p w14:paraId="0FD1BA55" w14:textId="797D0CC4" w:rsidR="003D08F6" w:rsidRPr="00F04E50" w:rsidRDefault="00FA2769" w:rsidP="008956A5">
      <w:pPr>
        <w:pStyle w:val="CEAVIPALAVRAS-CHAVE"/>
        <w:rPr>
          <w:rFonts w:cs="Arial"/>
          <w:lang w:val="pt-BR"/>
        </w:rPr>
      </w:pPr>
      <w:r w:rsidRPr="00FA2769">
        <w:rPr>
          <w:rFonts w:cs="Arial"/>
          <w:b/>
        </w:rPr>
        <w:t xml:space="preserve">Palavras Chaves: </w:t>
      </w:r>
      <w:r w:rsidRPr="00C2398C">
        <w:rPr>
          <w:rFonts w:cs="Arial"/>
        </w:rPr>
        <w:t>Academia, Musculação Na Adolescência, Hormônios e Exercícios</w:t>
      </w:r>
      <w:r w:rsidR="003D08F6" w:rsidRPr="00F04E50">
        <w:rPr>
          <w:rFonts w:cs="Arial"/>
          <w:lang w:val="pt-BR"/>
        </w:rPr>
        <w:t>.</w:t>
      </w:r>
    </w:p>
    <w:p w14:paraId="7BE6050C" w14:textId="1718BA9C" w:rsidR="00CE0E64" w:rsidRDefault="00CE0E64" w:rsidP="008956A5">
      <w:pPr>
        <w:pStyle w:val="CEAVIPALAVRAS-CHAVE"/>
        <w:rPr>
          <w:rFonts w:cs="Arial"/>
          <w:lang w:val="pt-BR"/>
        </w:rPr>
      </w:pPr>
    </w:p>
    <w:p w14:paraId="2ABBBFDA" w14:textId="7FBBC51D" w:rsidR="007063BD" w:rsidRDefault="007063BD" w:rsidP="008956A5">
      <w:pPr>
        <w:pStyle w:val="CEAVIPALAVRAS-CHAVE"/>
        <w:rPr>
          <w:rFonts w:cs="Arial"/>
          <w:lang w:val="pt-BR"/>
        </w:rPr>
      </w:pPr>
    </w:p>
    <w:p w14:paraId="685CBEA0" w14:textId="63FDFDB8" w:rsidR="003E1F49" w:rsidRDefault="003E1F49" w:rsidP="008956A5">
      <w:pPr>
        <w:pStyle w:val="CEAVIPALAVRAS-CHAVE"/>
        <w:rPr>
          <w:rFonts w:cs="Arial"/>
          <w:b/>
          <w:lang w:val="pt-BR"/>
        </w:rPr>
      </w:pPr>
    </w:p>
    <w:p w14:paraId="21FB577C" w14:textId="4257E924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4197F3A7" w14:textId="7D6B24E2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1272DC6E" w14:textId="5B7F11D8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34DC79EA" w14:textId="093DD5CF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24402AD6" w14:textId="4CB815E7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4D2D27AB" w14:textId="5857A269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34FE8770" w14:textId="239E9FBE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1762FD83" w14:textId="4BA45AFD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7B4371ED" w14:textId="65767F04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0DF3A847" w14:textId="578B6DE1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67360112" w14:textId="77777777" w:rsidR="00C2398C" w:rsidRDefault="00C2398C" w:rsidP="008956A5">
      <w:pPr>
        <w:pStyle w:val="CEAVIPALAVRAS-CHAVE"/>
        <w:rPr>
          <w:rFonts w:cs="Arial"/>
          <w:b/>
          <w:lang w:val="pt-BR"/>
        </w:rPr>
      </w:pPr>
    </w:p>
    <w:p w14:paraId="476055AE" w14:textId="2693EDCB" w:rsidR="003A3394" w:rsidRPr="006C3C17" w:rsidRDefault="003A3394" w:rsidP="003A3394">
      <w:pPr>
        <w:pStyle w:val="CEAVITITULODESECAO"/>
        <w:numPr>
          <w:ilvl w:val="0"/>
          <w:numId w:val="0"/>
        </w:numPr>
      </w:pPr>
      <w:r>
        <w:lastRenderedPageBreak/>
        <w:t>Problematica</w:t>
      </w:r>
    </w:p>
    <w:p w14:paraId="55C3BE50" w14:textId="4FA45B99" w:rsidR="003A3394" w:rsidRPr="00F04E50" w:rsidRDefault="00DC7C1E" w:rsidP="003A3394">
      <w:pPr>
        <w:pStyle w:val="Texto"/>
      </w:pPr>
      <w:r>
        <w:t>A nossa problemática principal é desmentir os mitos que tem sobe a musculação na adolescência. Existem muitos responsáveis que não matriculam</w:t>
      </w:r>
      <w:r w:rsidR="008C5062">
        <w:t xml:space="preserve"> os seus filhos em academias pois acharem que podem prejudicar o desenvolvimento do mesmo de alguma maneira, como encurtar os movimentos, o</w:t>
      </w:r>
      <w:r w:rsidR="004E420E">
        <w:t xml:space="preserve">u até mesmo em questões hormonais. E levando isso em consideração, nosso grupo decidiu fazer um trabalho sobre a musculação de uma maneira gera, e como que isso pode beneficiar o adolescente, tanto de uma maneira fisiológica, como até mesmo de uma maneira neurológica. </w:t>
      </w:r>
    </w:p>
    <w:p w14:paraId="451B8DCB" w14:textId="77777777" w:rsidR="003E1F49" w:rsidRDefault="003E1F49" w:rsidP="008956A5">
      <w:pPr>
        <w:pStyle w:val="CEAVIPALAVRAS-CHAVE"/>
        <w:rPr>
          <w:rFonts w:cs="Arial"/>
          <w:b/>
          <w:lang w:val="pt-BR"/>
        </w:rPr>
      </w:pPr>
    </w:p>
    <w:p w14:paraId="6FAD580B" w14:textId="77777777" w:rsidR="003D08F6" w:rsidRPr="006C3C17" w:rsidRDefault="003D08F6" w:rsidP="00986EF3">
      <w:pPr>
        <w:pStyle w:val="CEAVITITULODESECAO"/>
        <w:numPr>
          <w:ilvl w:val="0"/>
          <w:numId w:val="0"/>
        </w:numPr>
      </w:pPr>
      <w:r w:rsidRPr="006C3C17">
        <w:t>Introdução</w:t>
      </w:r>
    </w:p>
    <w:p w14:paraId="68178FCF" w14:textId="77777777" w:rsidR="0042482A" w:rsidRPr="00F04E50" w:rsidRDefault="003D08F6" w:rsidP="006C3C17">
      <w:pPr>
        <w:pStyle w:val="Texto"/>
      </w:pPr>
      <w:r w:rsidRPr="00F04E50">
        <w:t xml:space="preserve">Este </w:t>
      </w:r>
      <w:smartTag w:uri="schemas-houaiss/mini" w:element="verbetes">
        <w:r w:rsidRPr="00F04E50">
          <w:t>documento</w:t>
        </w:r>
      </w:smartTag>
      <w:r w:rsidRPr="00F04E50">
        <w:t xml:space="preserve"> está </w:t>
      </w:r>
      <w:smartTag w:uri="schemas-houaiss/mini" w:element="verbetes">
        <w:r w:rsidRPr="00F04E50">
          <w:t>escrito</w:t>
        </w:r>
      </w:smartTag>
      <w:r w:rsidRPr="00F04E50">
        <w:t xml:space="preserve"> de </w:t>
      </w:r>
      <w:smartTag w:uri="schemas-houaiss/mini" w:element="verbetes">
        <w:r w:rsidRPr="00F04E50">
          <w:t>acordo</w:t>
        </w:r>
      </w:smartTag>
      <w:r w:rsidRPr="00F04E50">
        <w:t xml:space="preserve"> </w:t>
      </w:r>
      <w:smartTag w:uri="schemas-houaiss/mini" w:element="verbetes">
        <w:r w:rsidRPr="00F04E50">
          <w:t>com</w:t>
        </w:r>
      </w:smartTag>
      <w:r w:rsidRPr="00F04E50">
        <w:t xml:space="preserve"> o </w:t>
      </w:r>
      <w:smartTag w:uri="schemas-houaiss/acao" w:element="dm">
        <w:r w:rsidRPr="00F04E50">
          <w:t>modelo</w:t>
        </w:r>
      </w:smartTag>
      <w:r w:rsidRPr="00F04E50">
        <w:t xml:space="preserve"> indicado </w:t>
      </w:r>
      <w:smartTag w:uri="schemas-houaiss/acao" w:element="dm">
        <w:r w:rsidRPr="00F04E50">
          <w:t>para</w:t>
        </w:r>
      </w:smartTag>
      <w:r w:rsidRPr="00F04E50">
        <w:t xml:space="preserve"> o artigo, </w:t>
      </w:r>
      <w:smartTag w:uri="schemas-houaiss/mini" w:element="verbetes">
        <w:r w:rsidRPr="00F04E50">
          <w:t>assim</w:t>
        </w:r>
      </w:smartTag>
      <w:r w:rsidRPr="00F04E50">
        <w:t xml:space="preserve">, serve de </w:t>
      </w:r>
      <w:smartTag w:uri="schemas-houaiss/mini" w:element="verbetes">
        <w:r w:rsidRPr="00F04E50">
          <w:t>referência</w:t>
        </w:r>
      </w:smartTag>
      <w:r w:rsidRPr="00F04E50">
        <w:t xml:space="preserve">, ao </w:t>
      </w:r>
      <w:smartTag w:uri="schemas-houaiss/mini" w:element="verbetes">
        <w:r w:rsidRPr="00F04E50">
          <w:t>mesmo</w:t>
        </w:r>
      </w:smartTag>
      <w:r w:rsidRPr="00F04E50">
        <w:t xml:space="preserve"> </w:t>
      </w:r>
      <w:smartTag w:uri="schemas-houaiss/mini" w:element="verbetes">
        <w:r w:rsidRPr="00F04E50">
          <w:t>tempo</w:t>
        </w:r>
      </w:smartTag>
      <w:r w:rsidRPr="00F04E50">
        <w:t xml:space="preserve"> </w:t>
      </w:r>
      <w:smartTag w:uri="schemas-houaiss/mini" w:element="verbetes">
        <w:r w:rsidRPr="00F04E50">
          <w:t>em</w:t>
        </w:r>
      </w:smartTag>
      <w:r w:rsidRPr="00F04E50">
        <w:t xml:space="preserve"> </w:t>
      </w:r>
      <w:smartTag w:uri="schemas-houaiss/mini" w:element="verbetes">
        <w:r w:rsidRPr="00F04E50">
          <w:t>que</w:t>
        </w:r>
      </w:smartTag>
      <w:r w:rsidRPr="00F04E50">
        <w:t xml:space="preserve"> comenta os </w:t>
      </w:r>
      <w:smartTag w:uri="schemas-houaiss/mini" w:element="verbetes">
        <w:r w:rsidRPr="00F04E50">
          <w:t>diversos</w:t>
        </w:r>
      </w:smartTag>
      <w:r w:rsidRPr="00F04E50">
        <w:t xml:space="preserve"> </w:t>
      </w:r>
      <w:smartTag w:uri="schemas-houaiss/mini" w:element="verbetes">
        <w:r w:rsidRPr="00F04E50">
          <w:t>aspectos</w:t>
        </w:r>
      </w:smartTag>
      <w:r w:rsidRPr="00F04E50">
        <w:t xml:space="preserve"> da </w:t>
      </w:r>
      <w:smartTag w:uri="schemas-houaiss/mini" w:element="verbetes">
        <w:r w:rsidRPr="00F04E50">
          <w:t>formatação</w:t>
        </w:r>
      </w:smartTag>
      <w:r w:rsidRPr="00F04E50">
        <w:t xml:space="preserve">. Observe as </w:t>
      </w:r>
      <w:smartTag w:uri="schemas-houaiss/mini" w:element="verbetes">
        <w:r w:rsidRPr="00F04E50">
          <w:t>instruções</w:t>
        </w:r>
      </w:smartTag>
      <w:r w:rsidRPr="00F04E50">
        <w:t xml:space="preserve"> e formate </w:t>
      </w:r>
      <w:smartTag w:uri="schemas-houaiss/mini" w:element="verbetes">
        <w:r w:rsidRPr="00F04E50">
          <w:t>seu</w:t>
        </w:r>
      </w:smartTag>
      <w:r w:rsidRPr="00F04E50">
        <w:t xml:space="preserve"> </w:t>
      </w:r>
      <w:smartTag w:uri="schemas-houaiss/mini" w:element="verbetes">
        <w:r w:rsidRPr="00F04E50">
          <w:t>artigo</w:t>
        </w:r>
      </w:smartTag>
      <w:r w:rsidRPr="00F04E50">
        <w:t xml:space="preserve"> de </w:t>
      </w:r>
      <w:smartTag w:uri="schemas-houaiss/mini" w:element="verbetes">
        <w:r w:rsidRPr="00F04E50">
          <w:t>acordo</w:t>
        </w:r>
      </w:smartTag>
      <w:r w:rsidRPr="00F04E50">
        <w:t xml:space="preserve"> </w:t>
      </w:r>
      <w:smartTag w:uri="schemas-houaiss/mini" w:element="verbetes">
        <w:r w:rsidRPr="00F04E50">
          <w:t>com</w:t>
        </w:r>
      </w:smartTag>
      <w:r w:rsidRPr="00F04E50">
        <w:t xml:space="preserve"> </w:t>
      </w:r>
      <w:smartTag w:uri="schemas-houaiss/mini" w:element="verbetes">
        <w:r w:rsidRPr="00F04E50">
          <w:t>este</w:t>
        </w:r>
      </w:smartTag>
      <w:r w:rsidRPr="00F04E50">
        <w:t xml:space="preserve"> padrão. </w:t>
      </w:r>
    </w:p>
    <w:p w14:paraId="6AF4F51A" w14:textId="77777777" w:rsidR="00A05C47" w:rsidRPr="00F04E50" w:rsidRDefault="0042482A" w:rsidP="006C3C17">
      <w:pPr>
        <w:pStyle w:val="Texto"/>
      </w:pPr>
      <w:r w:rsidRPr="00F04E50">
        <w:rPr>
          <w:shd w:val="clear" w:color="auto" w:fill="FFFFFF"/>
        </w:rPr>
        <w:t>Cada artigo deverá ser encabeçado por um título em português e em inglês</w:t>
      </w:r>
      <w:r w:rsidR="007A162D" w:rsidRPr="00F04E50">
        <w:rPr>
          <w:shd w:val="clear" w:color="auto" w:fill="FFFFFF"/>
        </w:rPr>
        <w:t xml:space="preserve"> ou espanhol. </w:t>
      </w:r>
      <w:r w:rsidR="007A162D" w:rsidRPr="00F04E50">
        <w:t xml:space="preserve">Título: fonte </w:t>
      </w:r>
      <w:r w:rsidR="004E1E30" w:rsidRPr="00F04E50">
        <w:t>Arial</w:t>
      </w:r>
      <w:r w:rsidR="007A162D" w:rsidRPr="00F04E50">
        <w:t>, tamanho 14, deverá ser claro e conciso, escrito apenas a inicial maiúscula, negrito, centralizad</w:t>
      </w:r>
      <w:r w:rsidR="00517EF4">
        <w:t>o, na parte superior da página.</w:t>
      </w:r>
    </w:p>
    <w:p w14:paraId="526BDEC8" w14:textId="77777777" w:rsidR="006C3C17" w:rsidRPr="006C3C17" w:rsidRDefault="003D08F6" w:rsidP="006C3C17">
      <w:pPr>
        <w:pStyle w:val="Texto"/>
      </w:pPr>
      <w:r w:rsidRPr="00F04E50">
        <w:t xml:space="preserve">As </w:t>
      </w:r>
      <w:smartTag w:uri="schemas-houaiss/mini" w:element="verbetes">
        <w:r w:rsidRPr="00F04E50">
          <w:t>margens</w:t>
        </w:r>
      </w:smartTag>
      <w:r w:rsidRPr="00F04E50">
        <w:t xml:space="preserve"> devem </w:t>
      </w:r>
      <w:r w:rsidR="00004A75" w:rsidRPr="00F04E50">
        <w:t>s</w:t>
      </w:r>
      <w:r w:rsidRPr="00F04E50">
        <w:t>er: superior 3</w:t>
      </w:r>
      <w:r w:rsidR="0091342C" w:rsidRPr="00F04E50">
        <w:t xml:space="preserve"> </w:t>
      </w:r>
      <w:r w:rsidRPr="00F04E50">
        <w:t>cm, inferior 2</w:t>
      </w:r>
      <w:r w:rsidR="0091342C" w:rsidRPr="00F04E50">
        <w:t xml:space="preserve"> </w:t>
      </w:r>
      <w:r w:rsidRPr="00F04E50">
        <w:t xml:space="preserve">cm, lateral esquerda </w:t>
      </w:r>
      <w:r w:rsidR="0042482A" w:rsidRPr="00F04E50">
        <w:t>3</w:t>
      </w:r>
      <w:r w:rsidR="0091342C" w:rsidRPr="00F04E50">
        <w:t xml:space="preserve"> </w:t>
      </w:r>
      <w:r w:rsidRPr="00F04E50">
        <w:t xml:space="preserve">cm, e </w:t>
      </w:r>
      <w:smartTag w:uri="schemas-houaiss/mini" w:element="verbetes">
        <w:r w:rsidRPr="00F04E50">
          <w:t>lateral</w:t>
        </w:r>
      </w:smartTag>
      <w:r w:rsidRPr="00F04E50">
        <w:t xml:space="preserve"> direita 2</w:t>
      </w:r>
      <w:r w:rsidR="0091342C" w:rsidRPr="00F04E50">
        <w:t xml:space="preserve"> </w:t>
      </w:r>
      <w:r w:rsidRPr="00F04E50">
        <w:t xml:space="preserve">cm. O </w:t>
      </w:r>
      <w:smartTag w:uri="schemas-houaiss/mini" w:element="verbetes">
        <w:r w:rsidRPr="00F04E50">
          <w:t>tamanho</w:t>
        </w:r>
      </w:smartTag>
      <w:r w:rsidRPr="00F04E50">
        <w:t xml:space="preserve"> de </w:t>
      </w:r>
      <w:smartTag w:uri="schemas-houaiss/mini" w:element="verbetes">
        <w:r w:rsidRPr="00F04E50">
          <w:t>página</w:t>
        </w:r>
      </w:smartTag>
      <w:r w:rsidRPr="00F04E50">
        <w:t xml:space="preserve"> deve </w:t>
      </w:r>
      <w:smartTag w:uri="schemas-houaiss/acao" w:element="hm">
        <w:r w:rsidRPr="00F04E50">
          <w:t>ser</w:t>
        </w:r>
      </w:smartTag>
      <w:r w:rsidRPr="00F04E50">
        <w:t xml:space="preserve"> A4. O </w:t>
      </w:r>
      <w:r w:rsidR="003C107A" w:rsidRPr="00F04E50">
        <w:t>corpo do texto</w:t>
      </w:r>
      <w:r w:rsidRPr="00F04E50">
        <w:t xml:space="preserve"> deve </w:t>
      </w:r>
      <w:smartTag w:uri="schemas-houaiss/acao" w:element="hm">
        <w:r w:rsidRPr="00F04E50">
          <w:t>ser</w:t>
        </w:r>
        <w:r w:rsidR="00580FA5">
          <w:t xml:space="preserve"> escrito em</w:t>
        </w:r>
      </w:smartTag>
      <w:r w:rsidRPr="00F04E50">
        <w:t xml:space="preserve"> </w:t>
      </w:r>
      <w:r w:rsidR="004E1E30" w:rsidRPr="00F04E50">
        <w:t>Arial</w:t>
      </w:r>
      <w:r w:rsidR="00580FA5">
        <w:t>, tamanho 12,</w:t>
      </w:r>
      <w:r w:rsidR="00580FA5" w:rsidRPr="00F04E50">
        <w:t xml:space="preserve"> justificado na </w:t>
      </w:r>
      <w:smartTag w:uri="schemas-houaiss/mini" w:element="verbetes">
        <w:r w:rsidR="00580FA5" w:rsidRPr="00F04E50">
          <w:t>direita</w:t>
        </w:r>
      </w:smartTag>
      <w:r w:rsidR="00580FA5" w:rsidRPr="00F04E50">
        <w:t xml:space="preserve"> e </w:t>
      </w:r>
      <w:smartTag w:uri="schemas-houaiss/mini" w:element="verbetes">
        <w:r w:rsidR="00580FA5" w:rsidRPr="00F04E50">
          <w:t>esquerda</w:t>
        </w:r>
      </w:smartTag>
      <w:r w:rsidR="00580FA5" w:rsidRPr="00F04E50">
        <w:t xml:space="preserve">, </w:t>
      </w:r>
      <w:smartTag w:uri="schemas-houaiss/mini" w:element="verbetes">
        <w:r w:rsidR="00580FA5" w:rsidRPr="00F04E50">
          <w:t>com</w:t>
        </w:r>
      </w:smartTag>
      <w:r w:rsidR="00580FA5" w:rsidRPr="00F04E50">
        <w:t xml:space="preserve"> espaçamento entre linhas 1,5. </w:t>
      </w:r>
    </w:p>
    <w:p w14:paraId="0F4E6DB5" w14:textId="77777777" w:rsidR="00116951" w:rsidRPr="00F04E50" w:rsidRDefault="00517EF4" w:rsidP="006C3C17">
      <w:pPr>
        <w:pStyle w:val="Texto"/>
      </w:pPr>
      <w:r>
        <w:t xml:space="preserve">Os artigos possuem um </w:t>
      </w:r>
      <w:r w:rsidRPr="00F04E50">
        <w:t>limite de cinco autores</w:t>
      </w:r>
      <w:r w:rsidRPr="00F04E50">
        <w:rPr>
          <w:rStyle w:val="Forte"/>
          <w:shd w:val="clear" w:color="auto" w:fill="F9F9F9"/>
        </w:rPr>
        <w:t>.</w:t>
      </w:r>
      <w:r>
        <w:rPr>
          <w:rStyle w:val="Forte"/>
          <w:shd w:val="clear" w:color="auto" w:fill="F9F9F9"/>
        </w:rPr>
        <w:t xml:space="preserve"> </w:t>
      </w:r>
      <w:r w:rsidRPr="00517EF4">
        <w:rPr>
          <w:rStyle w:val="Forte"/>
          <w:b w:val="0"/>
          <w:shd w:val="clear" w:color="auto" w:fill="F9F9F9"/>
        </w:rPr>
        <w:t>O</w:t>
      </w:r>
      <w:r>
        <w:rPr>
          <w:rStyle w:val="Forte"/>
          <w:b w:val="0"/>
          <w:shd w:val="clear" w:color="auto" w:fill="F9F9F9"/>
        </w:rPr>
        <w:t>s n</w:t>
      </w:r>
      <w:r w:rsidR="003D08F6" w:rsidRPr="00F04E50">
        <w:t xml:space="preserve">omes dos </w:t>
      </w:r>
      <w:smartTag w:uri="schemas-houaiss/mini" w:element="verbetes">
        <w:r w:rsidR="003D08F6" w:rsidRPr="00F04E50">
          <w:t>autores</w:t>
        </w:r>
      </w:smartTag>
      <w:r>
        <w:t xml:space="preserve"> devem ser centralizados</w:t>
      </w:r>
      <w:r w:rsidR="003D08F6" w:rsidRPr="00F04E50">
        <w:t xml:space="preserve">, </w:t>
      </w:r>
      <w:smartTag w:uri="schemas-houaiss/mini" w:element="verbetes">
        <w:r w:rsidR="003D08F6" w:rsidRPr="00F04E50">
          <w:t>com</w:t>
        </w:r>
      </w:smartTag>
      <w:r w:rsidR="003D08F6" w:rsidRPr="00F04E50">
        <w:t xml:space="preserve"> </w:t>
      </w:r>
      <w:smartTag w:uri="schemas-houaiss/mini" w:element="verbetes">
        <w:r w:rsidR="003D08F6" w:rsidRPr="00F04E50">
          <w:t>letra</w:t>
        </w:r>
      </w:smartTag>
      <w:r w:rsidR="003D08F6" w:rsidRPr="00F04E50">
        <w:t xml:space="preserve"> </w:t>
      </w:r>
      <w:r w:rsidR="004E1E30" w:rsidRPr="00F04E50">
        <w:t>Arial</w:t>
      </w:r>
      <w:r w:rsidR="003D08F6" w:rsidRPr="00F04E50">
        <w:t xml:space="preserve"> </w:t>
      </w:r>
      <w:smartTag w:uri="schemas-houaiss/mini" w:element="verbetes">
        <w:r w:rsidR="003D08F6" w:rsidRPr="00F04E50">
          <w:t>tamanho</w:t>
        </w:r>
      </w:smartTag>
      <w:r w:rsidR="003D08F6" w:rsidRPr="00F04E50">
        <w:t xml:space="preserve"> 1</w:t>
      </w:r>
      <w:r w:rsidR="003B4FC1" w:rsidRPr="00F04E50">
        <w:t>2</w:t>
      </w:r>
      <w:r>
        <w:t>, sendo</w:t>
      </w:r>
      <w:r w:rsidR="003D08F6" w:rsidRPr="00F04E50">
        <w:t xml:space="preserve"> </w:t>
      </w:r>
      <w:r>
        <w:t xml:space="preserve">a </w:t>
      </w:r>
      <w:smartTag w:uri="schemas-houaiss/mini" w:element="verbetes">
        <w:r w:rsidR="003D08F6" w:rsidRPr="00F04E50">
          <w:t>primeira</w:t>
        </w:r>
      </w:smartTag>
      <w:r w:rsidR="003D08F6" w:rsidRPr="00F04E50">
        <w:t xml:space="preserve"> </w:t>
      </w:r>
      <w:smartTag w:uri="schemas-houaiss/mini" w:element="verbetes">
        <w:r w:rsidR="003D08F6" w:rsidRPr="00F04E50">
          <w:t>letra</w:t>
        </w:r>
      </w:smartTag>
      <w:r w:rsidR="003D08F6" w:rsidRPr="00F04E50">
        <w:t xml:space="preserve"> de </w:t>
      </w:r>
      <w:smartTag w:uri="schemas-houaiss/mini" w:element="verbetes">
        <w:r w:rsidR="003D08F6" w:rsidRPr="00F04E50">
          <w:t>cada</w:t>
        </w:r>
      </w:smartTag>
      <w:r w:rsidR="003D08F6" w:rsidRPr="00F04E50">
        <w:t xml:space="preserve"> </w:t>
      </w:r>
      <w:smartTag w:uri="schemas-houaiss/mini" w:element="verbetes">
        <w:r w:rsidR="003D08F6" w:rsidRPr="00F04E50">
          <w:t>nome</w:t>
        </w:r>
      </w:smartTag>
      <w:r w:rsidR="003D08F6" w:rsidRPr="00F04E50">
        <w:t xml:space="preserve"> </w:t>
      </w:r>
      <w:smartTag w:uri="schemas-houaiss/mini" w:element="verbetes">
        <w:r w:rsidR="003D08F6" w:rsidRPr="00F04E50">
          <w:t>em</w:t>
        </w:r>
      </w:smartTag>
      <w:r w:rsidR="003D08F6" w:rsidRPr="00F04E50">
        <w:t xml:space="preserve"> </w:t>
      </w:r>
      <w:smartTag w:uri="schemas-houaiss/mini" w:element="verbetes">
        <w:r w:rsidR="003D08F6" w:rsidRPr="00F04E50">
          <w:t>maiúscula</w:t>
        </w:r>
      </w:smartTag>
      <w:r w:rsidR="003D08F6" w:rsidRPr="00F04E50">
        <w:t xml:space="preserve"> e o restante </w:t>
      </w:r>
      <w:smartTag w:uri="schemas-houaiss/mini" w:element="verbetes">
        <w:r w:rsidR="003D08F6" w:rsidRPr="00F04E50">
          <w:t>em</w:t>
        </w:r>
      </w:smartTag>
      <w:r w:rsidR="003D08F6" w:rsidRPr="00F04E50">
        <w:t xml:space="preserve"> minúsculo</w:t>
      </w:r>
      <w:r>
        <w:t>. Os autores devem ser separados por virgula.</w:t>
      </w:r>
      <w:r w:rsidR="003C107A" w:rsidRPr="00F04E50">
        <w:t xml:space="preserve"> </w:t>
      </w:r>
      <w:r w:rsidR="00E406D6" w:rsidRPr="00F04E50">
        <w:t xml:space="preserve">Logo abaixo, devem constar as instituições afiliadas de cada autor, relacionada por </w:t>
      </w:r>
      <w:r w:rsidR="003B4FC1" w:rsidRPr="00F04E50">
        <w:t xml:space="preserve">asterisco </w:t>
      </w:r>
      <w:r w:rsidR="00E406D6" w:rsidRPr="00F04E50">
        <w:t>sobrescri</w:t>
      </w:r>
      <w:r w:rsidR="003B4FC1" w:rsidRPr="00F04E50">
        <w:t>to</w:t>
      </w:r>
      <w:r w:rsidR="00E406D6" w:rsidRPr="00F04E50">
        <w:t>. Em seguida</w:t>
      </w:r>
      <w:r w:rsidR="003C107A" w:rsidRPr="00F04E50">
        <w:t xml:space="preserve">, devem constar os e-mails </w:t>
      </w:r>
      <w:r w:rsidR="00004A75" w:rsidRPr="00F04E50">
        <w:t>(</w:t>
      </w:r>
      <w:r w:rsidR="004E1E30" w:rsidRPr="00F04E50">
        <w:t>Arial</w:t>
      </w:r>
      <w:r w:rsidR="00116951" w:rsidRPr="00F04E50">
        <w:t>, tamanho 10</w:t>
      </w:r>
      <w:r w:rsidR="00004A75" w:rsidRPr="00F04E50">
        <w:t xml:space="preserve">) </w:t>
      </w:r>
      <w:r w:rsidR="003C107A" w:rsidRPr="00F04E50">
        <w:t>dos autores na mesma ordem</w:t>
      </w:r>
      <w:r w:rsidR="003D08F6" w:rsidRPr="00F04E50">
        <w:t xml:space="preserve">. </w:t>
      </w:r>
    </w:p>
    <w:p w14:paraId="7C2C7CB0" w14:textId="1547AA21" w:rsidR="003A3394" w:rsidRPr="00F04E50" w:rsidRDefault="003D08F6" w:rsidP="00CA5557">
      <w:pPr>
        <w:pStyle w:val="Texto"/>
      </w:pPr>
      <w:r w:rsidRPr="00F04E50">
        <w:t>Títulos das se</w:t>
      </w:r>
      <w:r w:rsidR="00004A75" w:rsidRPr="00F04E50">
        <w:t>ç</w:t>
      </w:r>
      <w:r w:rsidRPr="00F04E50">
        <w:t>ões</w:t>
      </w:r>
      <w:r w:rsidR="0091342C" w:rsidRPr="00F04E50">
        <w:t xml:space="preserve"> e subseções</w:t>
      </w:r>
      <w:r w:rsidR="00517EF4">
        <w:t xml:space="preserve"> </w:t>
      </w:r>
      <w:r w:rsidRPr="00F04E50">
        <w:t xml:space="preserve">devem </w:t>
      </w:r>
      <w:smartTag w:uri="schemas-houaiss/acao" w:element="hm">
        <w:r w:rsidRPr="00F04E50">
          <w:t>ser</w:t>
        </w:r>
      </w:smartTag>
      <w:r w:rsidRPr="00F04E50">
        <w:t xml:space="preserve"> posicionados à </w:t>
      </w:r>
      <w:smartTag w:uri="schemas-houaiss/mini" w:element="verbetes">
        <w:r w:rsidRPr="00F04E50">
          <w:t>esquerda</w:t>
        </w:r>
      </w:smartTag>
      <w:r w:rsidRPr="00F04E50">
        <w:t xml:space="preserve">, </w:t>
      </w:r>
      <w:smartTag w:uri="schemas-houaiss/mini" w:element="verbetes">
        <w:r w:rsidRPr="00F04E50">
          <w:t>em</w:t>
        </w:r>
      </w:smartTag>
      <w:r w:rsidRPr="00F04E50">
        <w:t xml:space="preserve"> </w:t>
      </w:r>
      <w:smartTag w:uri="schemas-houaiss/mini" w:element="verbetes">
        <w:r w:rsidRPr="00F04E50">
          <w:t>negrito</w:t>
        </w:r>
      </w:smartTag>
      <w:r w:rsidRPr="00F04E50">
        <w:t>, numerad</w:t>
      </w:r>
      <w:r w:rsidR="00E406D6" w:rsidRPr="00F04E50">
        <w:t>a</w:t>
      </w:r>
      <w:r w:rsidRPr="00F04E50">
        <w:t xml:space="preserve">s </w:t>
      </w:r>
      <w:smartTag w:uri="schemas-houaiss/mini" w:element="verbetes">
        <w:r w:rsidRPr="00F04E50">
          <w:t>com</w:t>
        </w:r>
      </w:smartTag>
      <w:r w:rsidRPr="00F04E50">
        <w:t xml:space="preserve"> </w:t>
      </w:r>
      <w:smartTag w:uri="schemas-houaiss/mini" w:element="verbetes">
        <w:r w:rsidRPr="00F04E50">
          <w:t>algarismos</w:t>
        </w:r>
      </w:smartTag>
      <w:r w:rsidRPr="00F04E50">
        <w:t xml:space="preserve"> </w:t>
      </w:r>
      <w:smartTag w:uri="schemas-houaiss/mini" w:element="verbetes">
        <w:r w:rsidRPr="00F04E50">
          <w:t>arábicos</w:t>
        </w:r>
      </w:smartTag>
      <w:r w:rsidRPr="00F04E50">
        <w:t xml:space="preserve"> (1, 2, 3, etc.). </w:t>
      </w:r>
      <w:r w:rsidR="00517EF4">
        <w:t xml:space="preserve">As seções Introdução, Conclusão e Referências não são numeradas. </w:t>
      </w:r>
      <w:r w:rsidRPr="00F04E50">
        <w:t xml:space="preserve">Deve-se </w:t>
      </w:r>
      <w:smartTag w:uri="schemas-houaiss/acao" w:element="hm">
        <w:r w:rsidRPr="00F04E50">
          <w:t>utilizar</w:t>
        </w:r>
      </w:smartTag>
      <w:r w:rsidRPr="00F04E50">
        <w:t xml:space="preserve"> </w:t>
      </w:r>
      <w:smartTag w:uri="schemas-houaiss/mini" w:element="verbetes">
        <w:r w:rsidRPr="00F04E50">
          <w:lastRenderedPageBreak/>
          <w:t>texto</w:t>
        </w:r>
      </w:smartTag>
      <w:r w:rsidRPr="00F04E50">
        <w:t xml:space="preserve"> </w:t>
      </w:r>
      <w:smartTag w:uri="schemas-houaiss/mini" w:element="verbetes">
        <w:r w:rsidRPr="00F04E50">
          <w:t>com</w:t>
        </w:r>
      </w:smartTag>
      <w:r w:rsidRPr="00F04E50">
        <w:t xml:space="preserve"> </w:t>
      </w:r>
      <w:smartTag w:uri="schemas-houaiss/acao" w:element="dm">
        <w:r w:rsidRPr="00F04E50">
          <w:t>fonte</w:t>
        </w:r>
      </w:smartTag>
      <w:r w:rsidRPr="00F04E50">
        <w:t xml:space="preserve"> </w:t>
      </w:r>
      <w:r w:rsidR="004E1E30" w:rsidRPr="00F04E50">
        <w:t>Arial</w:t>
      </w:r>
      <w:r w:rsidRPr="00F04E50">
        <w:t xml:space="preserve">, </w:t>
      </w:r>
      <w:smartTag w:uri="schemas-houaiss/mini" w:element="verbetes">
        <w:r w:rsidRPr="00F04E50">
          <w:t>tamanho</w:t>
        </w:r>
      </w:smartTag>
      <w:r w:rsidRPr="00F04E50">
        <w:t xml:space="preserve"> 12, </w:t>
      </w:r>
      <w:smartTag w:uri="schemas-houaiss/mini" w:element="verbetes">
        <w:r w:rsidRPr="00F04E50">
          <w:t>em</w:t>
        </w:r>
      </w:smartTag>
      <w:r w:rsidRPr="00F04E50">
        <w:t xml:space="preserve"> </w:t>
      </w:r>
      <w:smartTag w:uri="schemas-houaiss/mini" w:element="verbetes">
        <w:r w:rsidRPr="00F04E50">
          <w:t>negrito</w:t>
        </w:r>
      </w:smartTag>
      <w:r w:rsidRPr="00F04E50">
        <w:t>. Não coloque ponto final nos títulos.</w:t>
      </w:r>
    </w:p>
    <w:p w14:paraId="238C5B56" w14:textId="7C37ECFD" w:rsidR="003D08F6" w:rsidRPr="00F04E50" w:rsidRDefault="00EB4D9B" w:rsidP="00B14366">
      <w:pPr>
        <w:pStyle w:val="CEAVITITULODESECAO"/>
      </w:pPr>
      <w:r>
        <w:t>Objetivo geral</w:t>
      </w:r>
    </w:p>
    <w:p w14:paraId="54F57168" w14:textId="4187D0C8" w:rsidR="00341F57" w:rsidRDefault="000153EE" w:rsidP="0023757D">
      <w:pPr>
        <w:pStyle w:val="Texto"/>
      </w:pPr>
      <w:r>
        <w:t xml:space="preserve">A nossa ideia no objetivo geral é primeiro buscar a explicar </w:t>
      </w:r>
      <w:r w:rsidR="0090089D">
        <w:t>a mudança que a musculação pode mudar no corpo humano, tanto de uma maneira hormonal, como de uma maneira metabólica</w:t>
      </w:r>
      <w:r w:rsidR="00A446B5">
        <w:t xml:space="preserve">, e também de </w:t>
      </w:r>
      <w:r w:rsidR="00796859">
        <w:t>uma maneira fisiológica</w:t>
      </w:r>
      <w:r w:rsidR="00BF37DE">
        <w:t xml:space="preserve">, o que a musculação pode mudar no estilo de vida, e como que isso pode mudar na questão neurológica, no caso, ajudar a pessoa em momentos difíceis e </w:t>
      </w:r>
      <w:r w:rsidR="005F41AD">
        <w:t xml:space="preserve">até mesmo salvar a vida de algumas pessoas. </w:t>
      </w:r>
    </w:p>
    <w:p w14:paraId="0D2F40B3" w14:textId="17321C5E" w:rsidR="00EA0629" w:rsidRPr="00F04E50" w:rsidRDefault="00EA0629" w:rsidP="00EA0629">
      <w:pPr>
        <w:pStyle w:val="CEAVITITULODESECAO"/>
      </w:pPr>
      <w:r>
        <w:t xml:space="preserve">Objetivo </w:t>
      </w:r>
      <w:r w:rsidR="00EE3CBC">
        <w:t>ESPECÍFICO</w:t>
      </w:r>
    </w:p>
    <w:p w14:paraId="07B8F0D4" w14:textId="7A487450" w:rsidR="00EA0629" w:rsidRDefault="004A1CBB" w:rsidP="00EE3CBC">
      <w:pPr>
        <w:pStyle w:val="Texto"/>
      </w:pPr>
      <w:r>
        <w:t xml:space="preserve">Levando o ponto anterior em consideração, primeiro iremos falar sobre a musculação no corpo humano, o que ela pode mudar a questão fisiológica para </w:t>
      </w:r>
      <w:r w:rsidR="008C3228">
        <w:t xml:space="preserve">seres humanos totalmente desenvolvidos, e depois focaremos </w:t>
      </w:r>
      <w:r w:rsidR="000153EE">
        <w:t xml:space="preserve">sobre as </w:t>
      </w:r>
      <w:r w:rsidR="005F41AD">
        <w:t>mudanças que a musculação pode causar no corpo de um adolescente, já que o corpo do meso é diferente de um corpo de um ser humano totalmente desenvolvido</w:t>
      </w:r>
      <w:r w:rsidR="006448A9">
        <w:t>.</w:t>
      </w:r>
    </w:p>
    <w:p w14:paraId="7D5A649C" w14:textId="7381D345" w:rsidR="006D3F8F" w:rsidRPr="00F04E50" w:rsidRDefault="006D3F8F" w:rsidP="006D3F8F">
      <w:pPr>
        <w:pStyle w:val="CEAVITITULODESECAO"/>
      </w:pPr>
      <w:r>
        <w:t>JUSTIFICATIVA</w:t>
      </w:r>
    </w:p>
    <w:p w14:paraId="37882759" w14:textId="6B1C9A72" w:rsidR="006D3F8F" w:rsidRPr="006D3F8F" w:rsidRDefault="008F682D" w:rsidP="006D3F8F">
      <w:pPr>
        <w:pStyle w:val="Texto"/>
        <w:rPr>
          <w:lang w:val="pt-BR"/>
        </w:rPr>
      </w:pPr>
      <w:r>
        <w:t>Incrivelmente, o assunto em questão é bem popular de uma certa forma, mas ainda da para se perceber que existem alguns pensamentos retrógrados e antigos em relação a prática dessa modalidade. Existem escolas americanas que ao invés de ter uma educação física variada, eles fazem treinos com pesos, e foi comprovado que isso melhora o corpo de uma pessoa</w:t>
      </w:r>
      <w:r w:rsidR="00FF5C1F">
        <w:t xml:space="preserve">, e também, ensina ela sobre a sua consciência </w:t>
      </w:r>
      <w:r w:rsidR="00263A73">
        <w:t xml:space="preserve">corporal, </w:t>
      </w:r>
    </w:p>
    <w:p w14:paraId="419506B6" w14:textId="77777777" w:rsidR="00EA0629" w:rsidRPr="00F04E50" w:rsidRDefault="00EA0629" w:rsidP="006C3C17">
      <w:pPr>
        <w:pStyle w:val="Texto"/>
      </w:pPr>
    </w:p>
    <w:p w14:paraId="670C8E3A" w14:textId="77777777" w:rsidR="00F83EA6" w:rsidRPr="00B14366" w:rsidRDefault="00F83EA6" w:rsidP="00B14366">
      <w:pPr>
        <w:pStyle w:val="CEAVITITULODESECAO"/>
      </w:pPr>
      <w:smartTag w:uri="schemas-houaiss/mini" w:element="verbetes">
        <w:r w:rsidRPr="00B14366">
          <w:t>Formatação</w:t>
        </w:r>
      </w:smartTag>
      <w:r w:rsidRPr="00B14366">
        <w:t xml:space="preserve"> de </w:t>
      </w:r>
      <w:smartTag w:uri="schemas-houaiss/mini" w:element="verbetes">
        <w:r w:rsidRPr="00B14366">
          <w:t>tabelas</w:t>
        </w:r>
        <w:r w:rsidR="0091342C" w:rsidRPr="00B14366">
          <w:t>, quadros</w:t>
        </w:r>
      </w:smartTag>
      <w:r w:rsidRPr="00B14366">
        <w:t xml:space="preserve"> e </w:t>
      </w:r>
      <w:smartTag w:uri="schemas-houaiss/mini" w:element="verbetes">
        <w:r w:rsidRPr="00B14366">
          <w:t>figuras</w:t>
        </w:r>
      </w:smartTag>
    </w:p>
    <w:p w14:paraId="67B9330A" w14:textId="77777777" w:rsidR="00223ACC" w:rsidRPr="00F04E50" w:rsidRDefault="00F83EA6" w:rsidP="006C3C17">
      <w:pPr>
        <w:pStyle w:val="Texto"/>
      </w:pPr>
      <w:r w:rsidRPr="00F04E50">
        <w:t xml:space="preserve">Figuras e </w:t>
      </w:r>
      <w:smartTag w:uri="schemas-houaiss/mini" w:element="verbetes">
        <w:r w:rsidRPr="00F04E50">
          <w:t>tabelas</w:t>
        </w:r>
      </w:smartTag>
      <w:r w:rsidRPr="00F04E50">
        <w:t xml:space="preserve"> devem </w:t>
      </w:r>
      <w:smartTag w:uri="schemas-houaiss/acao" w:element="hm">
        <w:r w:rsidRPr="00F04E50">
          <w:t>possuir</w:t>
        </w:r>
      </w:smartTag>
      <w:r w:rsidRPr="00F04E50">
        <w:t xml:space="preserve"> </w:t>
      </w:r>
      <w:smartTag w:uri="schemas-houaiss/mini" w:element="verbetes">
        <w:r w:rsidRPr="00F04E50">
          <w:t>títulos</w:t>
        </w:r>
      </w:smartTag>
      <w:r w:rsidRPr="00F04E50">
        <w:t xml:space="preserve"> (</w:t>
      </w:r>
      <w:smartTag w:uri="schemas-houaiss/mini" w:element="verbetes">
        <w:r w:rsidRPr="00F04E50">
          <w:t>cabeçalhos</w:t>
        </w:r>
      </w:smartTag>
      <w:r w:rsidRPr="00F04E50">
        <w:t>)</w:t>
      </w:r>
      <w:r w:rsidR="009F264D" w:rsidRPr="00F04E50">
        <w:t xml:space="preserve"> descrevendo o nome do elemento e também</w:t>
      </w:r>
      <w:r w:rsidRPr="00F04E50">
        <w:t xml:space="preserve"> </w:t>
      </w:r>
      <w:r w:rsidR="009F264D" w:rsidRPr="00F04E50">
        <w:t xml:space="preserve">legenda indicando a fonte. Caso o conteúdo tenha sido criado pelo(s) autor(es), deve-se indicar como fonte “produção do(s) </w:t>
      </w:r>
      <w:r w:rsidR="009F264D" w:rsidRPr="00F04E50">
        <w:lastRenderedPageBreak/>
        <w:t>próprio(s) autor(es)”</w:t>
      </w:r>
      <w:r w:rsidRPr="00F04E50">
        <w:t xml:space="preserve">. </w:t>
      </w:r>
      <w:smartTag w:uri="schemas-houaiss/acao" w:element="dm">
        <w:r w:rsidRPr="00F04E50">
          <w:t>Para</w:t>
        </w:r>
      </w:smartTag>
      <w:r w:rsidRPr="00F04E50">
        <w:t xml:space="preserve"> </w:t>
      </w:r>
      <w:smartTag w:uri="schemas-houaiss/mini" w:element="verbetes">
        <w:r w:rsidRPr="00F04E50">
          <w:t>melhor</w:t>
        </w:r>
      </w:smartTag>
      <w:r w:rsidRPr="00F04E50">
        <w:t xml:space="preserve"> </w:t>
      </w:r>
      <w:smartTag w:uri="schemas-houaiss/mini" w:element="verbetes">
        <w:r w:rsidRPr="00F04E50">
          <w:t>visualização</w:t>
        </w:r>
      </w:smartTag>
      <w:r w:rsidRPr="00F04E50">
        <w:t xml:space="preserve"> dos </w:t>
      </w:r>
      <w:smartTag w:uri="schemas-houaiss/mini" w:element="verbetes">
        <w:r w:rsidRPr="00F04E50">
          <w:t>objetos</w:t>
        </w:r>
      </w:smartTag>
      <w:r w:rsidRPr="00F04E50">
        <w:t>, deve</w:t>
      </w:r>
      <w:r w:rsidR="006F1BAB" w:rsidRPr="00F04E50">
        <w:t>-se</w:t>
      </w:r>
      <w:r w:rsidRPr="00F04E50">
        <w:t xml:space="preserve"> </w:t>
      </w:r>
      <w:smartTag w:uri="schemas-houaiss/acao" w:element="hm">
        <w:r w:rsidRPr="00F04E50">
          <w:t>ser</w:t>
        </w:r>
      </w:smartTag>
      <w:r w:rsidRPr="00F04E50">
        <w:t xml:space="preserve"> </w:t>
      </w:r>
      <w:smartTag w:uri="schemas-houaiss/acao" w:element="dm">
        <w:r w:rsidRPr="00F04E50">
          <w:t>previsto</w:t>
        </w:r>
      </w:smartTag>
      <w:r w:rsidRPr="00F04E50">
        <w:t xml:space="preserve"> </w:t>
      </w:r>
      <w:smartTag w:uri="schemas-houaiss/mini" w:element="verbetes">
        <w:r w:rsidRPr="00F04E50">
          <w:t>um</w:t>
        </w:r>
      </w:smartTag>
      <w:r w:rsidRPr="00F04E50">
        <w:t xml:space="preserve"> </w:t>
      </w:r>
      <w:smartTag w:uri="schemas-houaiss/mini" w:element="verbetes">
        <w:r w:rsidRPr="00F04E50">
          <w:t>espaço</w:t>
        </w:r>
      </w:smartTag>
      <w:r w:rsidRPr="00F04E50">
        <w:t xml:space="preserve"> </w:t>
      </w:r>
      <w:smartTag w:uri="schemas-houaiss/mini" w:element="verbetes">
        <w:r w:rsidRPr="00F04E50">
          <w:t>simples</w:t>
        </w:r>
      </w:smartTag>
      <w:r w:rsidRPr="00F04E50">
        <w:t xml:space="preserve"> </w:t>
      </w:r>
      <w:smartTag w:uri="schemas-houaiss/mini" w:element="verbetes">
        <w:r w:rsidRPr="00F04E50">
          <w:t>entre</w:t>
        </w:r>
      </w:smartTag>
      <w:r w:rsidRPr="00F04E50">
        <w:t xml:space="preserve"> texto-objeto e </w:t>
      </w:r>
      <w:smartTag w:uri="schemas-houaiss/mini" w:element="verbetes">
        <w:r w:rsidRPr="00F04E50">
          <w:t>entre</w:t>
        </w:r>
      </w:smartTag>
      <w:r w:rsidRPr="00F04E50">
        <w:t xml:space="preserve"> legenda-texto. </w:t>
      </w:r>
    </w:p>
    <w:p w14:paraId="46E7FD05" w14:textId="77777777" w:rsidR="0091342C" w:rsidRPr="00F04E50" w:rsidRDefault="00580FA5" w:rsidP="002F2B04">
      <w:pPr>
        <w:pStyle w:val="Texto"/>
      </w:pPr>
      <w:r>
        <w:t xml:space="preserve">A identificação deve ser </w:t>
      </w:r>
      <w:r w:rsidR="002F2B04">
        <w:t xml:space="preserve">(centralizada, fonte Arial, tamanho 10, negrito) </w:t>
      </w:r>
      <w:r>
        <w:t>feita na parte superior, com a palavra designativa (Figura, Quadro, Tabela, etc.) em letras minúsculas, seguida de seu número de ordem de ocorrência no texto em algarismos arábicos seguido de dois pontos e do respectivo título</w:t>
      </w:r>
      <w:r w:rsidRPr="00D24BD0">
        <w:t>. Após o</w:t>
      </w:r>
      <w:r>
        <w:t xml:space="preserve"> elemento gráfico, indicar</w:t>
      </w:r>
      <w:r w:rsidR="00D24BD0">
        <w:t>,</w:t>
      </w:r>
      <w:r>
        <w:t xml:space="preserve"> </w:t>
      </w:r>
      <w:r w:rsidR="00D24BD0">
        <w:t xml:space="preserve">de forma breve e clara, </w:t>
      </w:r>
      <w:r>
        <w:t>a legenda</w:t>
      </w:r>
      <w:r w:rsidR="00D24BD0">
        <w:t>,</w:t>
      </w:r>
      <w:r>
        <w:t xml:space="preserve"> </w:t>
      </w:r>
      <w:r w:rsidR="002F2B04">
        <w:t>a fonte bibliográfica, notas ou outras informações que sejam necessárias para uma melhor compreensão (centralizada, fonte Arial, tamanho 10).</w:t>
      </w:r>
      <w:r>
        <w:t xml:space="preserve"> </w:t>
      </w:r>
    </w:p>
    <w:p w14:paraId="4CE2825B" w14:textId="77777777" w:rsidR="009F264D" w:rsidRPr="00F04E50" w:rsidRDefault="009F264D" w:rsidP="006C3C17">
      <w:pPr>
        <w:pStyle w:val="CEAVILEGENDA"/>
        <w:keepNext/>
        <w:rPr>
          <w:rFonts w:cs="Arial"/>
        </w:rPr>
      </w:pPr>
      <w:smartTag w:uri="schemas-houaiss/mini" w:element="verbetes">
        <w:r w:rsidRPr="00F04E50">
          <w:rPr>
            <w:rFonts w:cs="Arial"/>
          </w:rPr>
          <w:t>Figura</w:t>
        </w:r>
      </w:smartTag>
      <w:r w:rsidR="002F2B04">
        <w:rPr>
          <w:rFonts w:cs="Arial"/>
        </w:rPr>
        <w:t xml:space="preserve"> 1:</w:t>
      </w:r>
      <w:r w:rsidRPr="00F04E50">
        <w:rPr>
          <w:rFonts w:cs="Arial"/>
        </w:rPr>
        <w:t xml:space="preserve"> </w:t>
      </w:r>
      <w:smartTag w:uri="schemas-houaiss/mini" w:element="verbetes">
        <w:r w:rsidRPr="00F04E50">
          <w:rPr>
            <w:rFonts w:cs="Arial"/>
          </w:rPr>
          <w:t>Exemplo</w:t>
        </w:r>
      </w:smartTag>
      <w:r w:rsidR="002F2B04">
        <w:rPr>
          <w:rFonts w:cs="Arial"/>
        </w:rPr>
        <w:t xml:space="preserve"> de figura</w:t>
      </w:r>
    </w:p>
    <w:p w14:paraId="28AFB939" w14:textId="77777777" w:rsidR="00F83EA6" w:rsidRPr="00F04E50" w:rsidRDefault="00187E9E" w:rsidP="0091342C">
      <w:pPr>
        <w:pStyle w:val="CEAVIFIGURA"/>
        <w:rPr>
          <w:rFonts w:cs="Arial"/>
        </w:rPr>
      </w:pPr>
      <w:r w:rsidRPr="00F04E50">
        <w:rPr>
          <w:rFonts w:cs="Arial"/>
          <w:noProof/>
          <w:sz w:val="20"/>
          <w:szCs w:val="20"/>
        </w:rPr>
        <w:drawing>
          <wp:inline distT="0" distB="0" distL="0" distR="0" wp14:anchorId="4F745738" wp14:editId="3D42DE81">
            <wp:extent cx="3196981" cy="12192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855" cy="122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18337" w14:textId="77777777" w:rsidR="00F83EA6" w:rsidRPr="00F04E50" w:rsidRDefault="009F264D" w:rsidP="008A6CE6">
      <w:pPr>
        <w:pStyle w:val="CEAVILEGENDA"/>
        <w:rPr>
          <w:rFonts w:cs="Arial"/>
          <w:b w:val="0"/>
        </w:rPr>
      </w:pPr>
      <w:r w:rsidRPr="00F04E50">
        <w:rPr>
          <w:rFonts w:cs="Arial"/>
          <w:b w:val="0"/>
        </w:rPr>
        <w:t xml:space="preserve">Fonte: </w:t>
      </w:r>
      <w:r w:rsidR="002F2B04" w:rsidRPr="002F2B04">
        <w:rPr>
          <w:rFonts w:cs="Arial"/>
          <w:b w:val="0"/>
        </w:rPr>
        <w:t>ENEGEP, 2005</w:t>
      </w:r>
    </w:p>
    <w:p w14:paraId="4FF3C812" w14:textId="77777777" w:rsidR="00F83EA6" w:rsidRPr="00F04E50" w:rsidRDefault="00F83EA6" w:rsidP="00F83EA6">
      <w:pPr>
        <w:jc w:val="both"/>
        <w:rPr>
          <w:rFonts w:cs="Arial"/>
          <w:b/>
          <w:sz w:val="22"/>
          <w:szCs w:val="22"/>
        </w:rPr>
      </w:pPr>
    </w:p>
    <w:p w14:paraId="564F3461" w14:textId="77777777" w:rsidR="005E6FA2" w:rsidRPr="00F04E50" w:rsidRDefault="00F83EA6" w:rsidP="006C3C17">
      <w:pPr>
        <w:pStyle w:val="Texto"/>
      </w:pPr>
      <w:r w:rsidRPr="00F04E50">
        <w:t xml:space="preserve">Nas </w:t>
      </w:r>
      <w:smartTag w:uri="schemas-houaiss/mini" w:element="verbetes">
        <w:r w:rsidRPr="00F04E50">
          <w:t>tabelas</w:t>
        </w:r>
      </w:smartTag>
      <w:r w:rsidRPr="00F04E50">
        <w:t xml:space="preserve"> deve</w:t>
      </w:r>
      <w:r w:rsidR="00EF4666" w:rsidRPr="00F04E50">
        <w:t>m</w:t>
      </w:r>
      <w:r w:rsidRPr="00F04E50">
        <w:t xml:space="preserve"> </w:t>
      </w:r>
      <w:smartTag w:uri="schemas-houaiss/acao" w:element="hm">
        <w:r w:rsidRPr="00F04E50">
          <w:t>ser</w:t>
        </w:r>
      </w:smartTag>
      <w:r w:rsidRPr="00F04E50">
        <w:t xml:space="preserve"> usada</w:t>
      </w:r>
      <w:r w:rsidR="00EF4666" w:rsidRPr="00F04E50">
        <w:t>s</w:t>
      </w:r>
      <w:r w:rsidRPr="00F04E50">
        <w:t xml:space="preserve">, </w:t>
      </w:r>
      <w:smartTag w:uri="schemas-houaiss/mini" w:element="verbetes">
        <w:r w:rsidRPr="00F04E50">
          <w:t>preferencialmente</w:t>
        </w:r>
      </w:smartTag>
      <w:r w:rsidRPr="00F04E50">
        <w:t xml:space="preserve">, a </w:t>
      </w:r>
      <w:smartTag w:uri="schemas-houaiss/acao" w:element="dm">
        <w:r w:rsidRPr="00F04E50">
          <w:t>fonte</w:t>
        </w:r>
      </w:smartTag>
      <w:r w:rsidRPr="00F04E50">
        <w:t xml:space="preserve"> </w:t>
      </w:r>
      <w:r w:rsidR="004E1E30" w:rsidRPr="00F04E50">
        <w:t>Arial</w:t>
      </w:r>
      <w:r w:rsidRPr="00F04E50">
        <w:t xml:space="preserve">, </w:t>
      </w:r>
      <w:smartTag w:uri="schemas-houaiss/mini" w:element="verbetes">
        <w:r w:rsidRPr="00F04E50">
          <w:t>tamanho</w:t>
        </w:r>
      </w:smartTag>
      <w:r w:rsidRPr="00F04E50">
        <w:t xml:space="preserve"> 10. A </w:t>
      </w:r>
      <w:smartTag w:uri="schemas-houaiss/mini" w:element="verbetes">
        <w:r w:rsidRPr="00F04E50">
          <w:t>Tabela</w:t>
        </w:r>
      </w:smartTag>
      <w:r w:rsidRPr="00F04E50">
        <w:t xml:space="preserve"> 1 apresenta o </w:t>
      </w:r>
      <w:smartTag w:uri="schemas-houaiss/mini" w:element="verbetes">
        <w:r w:rsidRPr="00F04E50">
          <w:t>formato</w:t>
        </w:r>
      </w:smartTag>
      <w:r w:rsidRPr="00F04E50">
        <w:t xml:space="preserve"> indicado </w:t>
      </w:r>
      <w:smartTag w:uri="schemas-houaiss/acao" w:element="dm">
        <w:r w:rsidRPr="00F04E50">
          <w:t>para</w:t>
        </w:r>
      </w:smartTag>
      <w:r w:rsidRPr="00F04E50">
        <w:t xml:space="preserve"> as </w:t>
      </w:r>
      <w:smartTag w:uri="schemas-houaiss/mini" w:element="verbetes">
        <w:r w:rsidRPr="00F04E50">
          <w:t>tabelas</w:t>
        </w:r>
      </w:smartTag>
      <w:r w:rsidRPr="00F04E50">
        <w:t xml:space="preserve">. É </w:t>
      </w:r>
      <w:smartTag w:uri="schemas-houaiss/mini" w:element="verbetes">
        <w:r w:rsidRPr="00F04E50">
          <w:t>importante</w:t>
        </w:r>
      </w:smartTag>
      <w:r w:rsidRPr="00F04E50">
        <w:t xml:space="preserve"> </w:t>
      </w:r>
      <w:smartTag w:uri="schemas-houaiss/acao" w:element="hdm">
        <w:r w:rsidRPr="00F04E50">
          <w:t>lembrar</w:t>
        </w:r>
      </w:smartTag>
      <w:r w:rsidRPr="00F04E50">
        <w:t xml:space="preserve"> </w:t>
      </w:r>
      <w:smartTag w:uri="schemas-houaiss/mini" w:element="verbetes">
        <w:r w:rsidRPr="00F04E50">
          <w:t>que</w:t>
        </w:r>
      </w:smartTag>
      <w:r w:rsidRPr="00F04E50">
        <w:t xml:space="preserve"> as </w:t>
      </w:r>
      <w:smartTag w:uri="schemas-houaiss/mini" w:element="verbetes">
        <w:r w:rsidRPr="00F04E50">
          <w:t>tabelas</w:t>
        </w:r>
      </w:smartTag>
      <w:r w:rsidRPr="00F04E50">
        <w:t xml:space="preserve"> devem </w:t>
      </w:r>
      <w:smartTag w:uri="schemas-houaiss/acao" w:element="hm">
        <w:r w:rsidRPr="00F04E50">
          <w:t>estar</w:t>
        </w:r>
      </w:smartTag>
      <w:r w:rsidRPr="00F04E50">
        <w:t xml:space="preserve"> separadas do </w:t>
      </w:r>
      <w:smartTag w:uri="schemas-houaiss/mini" w:element="verbetes">
        <w:r w:rsidRPr="00F04E50">
          <w:t>corpo</w:t>
        </w:r>
      </w:smartTag>
      <w:r w:rsidRPr="00F04E50">
        <w:t xml:space="preserve"> do </w:t>
      </w:r>
      <w:smartTag w:uri="schemas-houaiss/mini" w:element="verbetes">
        <w:r w:rsidRPr="00F04E50">
          <w:t>texto</w:t>
        </w:r>
      </w:smartTag>
      <w:r w:rsidRPr="00F04E50">
        <w:t xml:space="preserve"> </w:t>
      </w:r>
      <w:smartTag w:uri="schemas-houaiss/mini" w:element="verbetes">
        <w:r w:rsidRPr="00F04E50">
          <w:t>por</w:t>
        </w:r>
      </w:smartTag>
      <w:r w:rsidRPr="00F04E50">
        <w:t xml:space="preserve"> uma </w:t>
      </w:r>
      <w:smartTag w:uri="schemas-houaiss/mini" w:element="verbetes">
        <w:r w:rsidRPr="00F04E50">
          <w:t>linha</w:t>
        </w:r>
      </w:smartTag>
      <w:r w:rsidRPr="00F04E50">
        <w:t xml:space="preserve"> </w:t>
      </w:r>
      <w:smartTag w:uri="schemas-houaiss/mini" w:element="verbetes">
        <w:r w:rsidRPr="00F04E50">
          <w:t>em</w:t>
        </w:r>
      </w:smartTag>
      <w:r w:rsidRPr="00F04E50">
        <w:t xml:space="preserve"> </w:t>
      </w:r>
      <w:smartTag w:uri="schemas-houaiss/mini" w:element="verbetes">
        <w:r w:rsidRPr="00F04E50">
          <w:t>branco</w:t>
        </w:r>
      </w:smartTag>
      <w:r w:rsidRPr="00F04E50">
        <w:t xml:space="preserve"> (12 </w:t>
      </w:r>
      <w:smartTag w:uri="schemas-houaiss/mini" w:element="verbetes">
        <w:r w:rsidRPr="00F04E50">
          <w:t>pontos</w:t>
        </w:r>
      </w:smartTag>
      <w:r w:rsidRPr="00F04E50">
        <w:t xml:space="preserve">), </w:t>
      </w:r>
      <w:smartTag w:uri="schemas-houaiss/mini" w:element="verbetes">
        <w:r w:rsidRPr="00F04E50">
          <w:t>conforme</w:t>
        </w:r>
      </w:smartTag>
      <w:r w:rsidRPr="00F04E50">
        <w:t xml:space="preserve"> exemplificado a </w:t>
      </w:r>
      <w:smartTag w:uri="schemas-houaiss/acao" w:element="hm">
        <w:r w:rsidRPr="00F04E50">
          <w:t>seguir</w:t>
        </w:r>
      </w:smartTag>
      <w:r w:rsidRPr="00F04E50">
        <w:t>.</w:t>
      </w:r>
      <w:r w:rsidR="004422E5" w:rsidRPr="00F04E50">
        <w:t xml:space="preserve"> Cabeçalho e legenda igual a formatação da figura.</w:t>
      </w:r>
    </w:p>
    <w:p w14:paraId="37993EE9" w14:textId="77777777" w:rsidR="009F264D" w:rsidRPr="00F04E50" w:rsidRDefault="009F264D" w:rsidP="008302B0">
      <w:pPr>
        <w:pStyle w:val="CEAVILEGENDA"/>
        <w:spacing w:line="360" w:lineRule="auto"/>
        <w:rPr>
          <w:rFonts w:cs="Arial"/>
          <w:lang w:val="pt-BR"/>
        </w:rPr>
      </w:pPr>
    </w:p>
    <w:p w14:paraId="0D0F4A0A" w14:textId="77777777" w:rsidR="009F264D" w:rsidRPr="00F04E50" w:rsidRDefault="002F2B04" w:rsidP="008302B0">
      <w:pPr>
        <w:pStyle w:val="CEAVILEGENDA"/>
        <w:spacing w:line="360" w:lineRule="auto"/>
        <w:rPr>
          <w:rFonts w:cs="Arial"/>
        </w:rPr>
      </w:pPr>
      <w:r>
        <w:rPr>
          <w:rFonts w:cs="Arial"/>
          <w:lang w:val="pt-BR"/>
        </w:rPr>
        <w:t>Tabela 1:</w:t>
      </w:r>
      <w:r w:rsidR="009F264D" w:rsidRPr="00F04E50">
        <w:rPr>
          <w:rFonts w:cs="Arial"/>
          <w:lang w:val="pt-BR"/>
        </w:rPr>
        <w:t xml:space="preserve"> </w:t>
      </w:r>
      <w:smartTag w:uri="schemas-houaiss/mini" w:element="verbetes">
        <w:r w:rsidR="009F264D" w:rsidRPr="00F04E50">
          <w:rPr>
            <w:rFonts w:cs="Arial"/>
            <w:lang w:val="pt-BR"/>
          </w:rPr>
          <w:t>Pesquisa</w:t>
        </w:r>
      </w:smartTag>
      <w:r w:rsidR="009F264D" w:rsidRPr="00F04E50">
        <w:rPr>
          <w:rFonts w:cs="Arial"/>
          <w:lang w:val="pt-BR"/>
        </w:rPr>
        <w:t xml:space="preserve"> </w:t>
      </w:r>
      <w:smartTag w:uri="schemas-houaiss/mini" w:element="verbetes">
        <w:r w:rsidR="009F264D" w:rsidRPr="00F04E50">
          <w:rPr>
            <w:rFonts w:cs="Arial"/>
            <w:lang w:val="pt-BR"/>
          </w:rPr>
          <w:t>qualitativa</w:t>
        </w:r>
      </w:smartTag>
      <w:r w:rsidR="009F264D" w:rsidRPr="00F04E50">
        <w:rPr>
          <w:rFonts w:cs="Arial"/>
          <w:lang w:val="pt-BR"/>
        </w:rPr>
        <w:t xml:space="preserve"> </w:t>
      </w:r>
      <w:smartTag w:uri="schemas-houaiss/mini" w:element="verbetes">
        <w:r w:rsidR="009F264D" w:rsidRPr="00F04E50">
          <w:rPr>
            <w:rFonts w:cs="Arial"/>
            <w:i/>
            <w:lang w:val="pt-BR"/>
          </w:rPr>
          <w:t>versus</w:t>
        </w:r>
      </w:smartTag>
      <w:r w:rsidR="009F264D" w:rsidRPr="00F04E50">
        <w:rPr>
          <w:rFonts w:cs="Arial"/>
          <w:lang w:val="pt-BR"/>
        </w:rPr>
        <w:t xml:space="preserve"> </w:t>
      </w:r>
      <w:smartTag w:uri="schemas-houaiss/mini" w:element="verbetes">
        <w:r w:rsidR="009F264D" w:rsidRPr="00F04E50">
          <w:rPr>
            <w:rFonts w:cs="Arial"/>
            <w:lang w:val="pt-BR"/>
          </w:rPr>
          <w:t>pesquisa</w:t>
        </w:r>
      </w:smartTag>
      <w:r w:rsidR="009F264D" w:rsidRPr="00F04E50">
        <w:rPr>
          <w:rFonts w:cs="Arial"/>
          <w:lang w:val="pt-BR"/>
        </w:rPr>
        <w:t xml:space="preserve"> quantitativa </w:t>
      </w:r>
    </w:p>
    <w:tbl>
      <w:tblPr>
        <w:tblStyle w:val="Estilo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850"/>
        <w:gridCol w:w="1505"/>
      </w:tblGrid>
      <w:tr w:rsidR="00D000C8" w:rsidRPr="00F04E50" w14:paraId="7682F5B7" w14:textId="77777777" w:rsidTr="006C3C17">
        <w:trPr>
          <w:jc w:val="center"/>
        </w:trPr>
        <w:tc>
          <w:tcPr>
            <w:tcW w:w="2434" w:type="dxa"/>
          </w:tcPr>
          <w:p w14:paraId="1E98097F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b/>
                <w:iCs/>
                <w:sz w:val="20"/>
                <w:szCs w:val="20"/>
              </w:rPr>
            </w:pPr>
            <w:r w:rsidRPr="00F04E50">
              <w:rPr>
                <w:rFonts w:cs="Arial"/>
                <w:b/>
                <w:iCs/>
                <w:sz w:val="20"/>
                <w:szCs w:val="20"/>
              </w:rPr>
              <w:t>Item</w:t>
            </w:r>
          </w:p>
        </w:tc>
        <w:tc>
          <w:tcPr>
            <w:tcW w:w="850" w:type="dxa"/>
          </w:tcPr>
          <w:p w14:paraId="49B118E4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b/>
                <w:iCs/>
                <w:sz w:val="20"/>
                <w:szCs w:val="20"/>
              </w:rPr>
            </w:pPr>
            <w:r w:rsidRPr="00F04E50">
              <w:rPr>
                <w:rFonts w:cs="Arial"/>
                <w:b/>
                <w:iCs/>
                <w:sz w:val="20"/>
                <w:szCs w:val="20"/>
              </w:rPr>
              <w:t>Quant.</w:t>
            </w:r>
          </w:p>
        </w:tc>
        <w:tc>
          <w:tcPr>
            <w:tcW w:w="1505" w:type="dxa"/>
          </w:tcPr>
          <w:p w14:paraId="2A14AECF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b/>
                <w:iCs/>
                <w:sz w:val="20"/>
                <w:szCs w:val="20"/>
              </w:rPr>
            </w:pPr>
            <w:r w:rsidRPr="00F04E50">
              <w:rPr>
                <w:rFonts w:cs="Arial"/>
                <w:b/>
                <w:iCs/>
                <w:sz w:val="20"/>
                <w:szCs w:val="20"/>
              </w:rPr>
              <w:t>Percentual</w:t>
            </w:r>
          </w:p>
        </w:tc>
      </w:tr>
      <w:tr w:rsidR="00D000C8" w:rsidRPr="00F04E50" w14:paraId="626FD9C5" w14:textId="77777777" w:rsidTr="006C3C17">
        <w:trPr>
          <w:jc w:val="center"/>
        </w:trPr>
        <w:tc>
          <w:tcPr>
            <w:tcW w:w="2434" w:type="dxa"/>
          </w:tcPr>
          <w:p w14:paraId="1919685E" w14:textId="77777777" w:rsidR="00D000C8" w:rsidRPr="00F04E50" w:rsidRDefault="00D000C8" w:rsidP="008302B0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Teoria social</w:t>
            </w:r>
          </w:p>
        </w:tc>
        <w:tc>
          <w:tcPr>
            <w:tcW w:w="850" w:type="dxa"/>
          </w:tcPr>
          <w:p w14:paraId="7EC58D6D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1505" w:type="dxa"/>
          </w:tcPr>
          <w:p w14:paraId="7BCF8009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7,9%</w:t>
            </w:r>
          </w:p>
        </w:tc>
      </w:tr>
      <w:tr w:rsidR="00D000C8" w:rsidRPr="00F04E50" w14:paraId="5F99F6E7" w14:textId="77777777" w:rsidTr="006C3C17">
        <w:trPr>
          <w:jc w:val="center"/>
        </w:trPr>
        <w:tc>
          <w:tcPr>
            <w:tcW w:w="2434" w:type="dxa"/>
          </w:tcPr>
          <w:p w14:paraId="7802482F" w14:textId="77777777" w:rsidR="00D000C8" w:rsidRPr="00F04E50" w:rsidRDefault="00D000C8" w:rsidP="008302B0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Método</w:t>
            </w:r>
          </w:p>
        </w:tc>
        <w:tc>
          <w:tcPr>
            <w:tcW w:w="850" w:type="dxa"/>
          </w:tcPr>
          <w:p w14:paraId="0A982951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1505" w:type="dxa"/>
          </w:tcPr>
          <w:p w14:paraId="0A75ADD2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12,3%</w:t>
            </w:r>
          </w:p>
        </w:tc>
      </w:tr>
      <w:tr w:rsidR="00D000C8" w:rsidRPr="00F04E50" w14:paraId="35416B73" w14:textId="77777777" w:rsidTr="006C3C17">
        <w:trPr>
          <w:jc w:val="center"/>
        </w:trPr>
        <w:tc>
          <w:tcPr>
            <w:tcW w:w="2434" w:type="dxa"/>
          </w:tcPr>
          <w:p w14:paraId="30A1DCCD" w14:textId="77777777" w:rsidR="00D000C8" w:rsidRPr="00F04E50" w:rsidRDefault="00D000C8" w:rsidP="008302B0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Questão</w:t>
            </w:r>
          </w:p>
        </w:tc>
        <w:tc>
          <w:tcPr>
            <w:tcW w:w="850" w:type="dxa"/>
          </w:tcPr>
          <w:p w14:paraId="4CA078FE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1505" w:type="dxa"/>
          </w:tcPr>
          <w:p w14:paraId="434E7DEB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19,5%</w:t>
            </w:r>
          </w:p>
        </w:tc>
      </w:tr>
      <w:tr w:rsidR="00D000C8" w:rsidRPr="00F04E50" w14:paraId="4AEF1317" w14:textId="77777777" w:rsidTr="006C3C17">
        <w:trPr>
          <w:jc w:val="center"/>
        </w:trPr>
        <w:tc>
          <w:tcPr>
            <w:tcW w:w="2434" w:type="dxa"/>
          </w:tcPr>
          <w:p w14:paraId="29C3F4C5" w14:textId="77777777" w:rsidR="00D000C8" w:rsidRPr="00F04E50" w:rsidRDefault="00D000C8" w:rsidP="008302B0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Raciocínio</w:t>
            </w:r>
          </w:p>
        </w:tc>
        <w:tc>
          <w:tcPr>
            <w:tcW w:w="850" w:type="dxa"/>
          </w:tcPr>
          <w:p w14:paraId="5D91E2CF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124</w:t>
            </w:r>
          </w:p>
        </w:tc>
        <w:tc>
          <w:tcPr>
            <w:tcW w:w="1505" w:type="dxa"/>
          </w:tcPr>
          <w:p w14:paraId="40B716B6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44,8%</w:t>
            </w:r>
          </w:p>
        </w:tc>
      </w:tr>
      <w:tr w:rsidR="00D000C8" w:rsidRPr="00F04E50" w14:paraId="729F5A36" w14:textId="77777777" w:rsidTr="006C3C17">
        <w:trPr>
          <w:jc w:val="center"/>
        </w:trPr>
        <w:tc>
          <w:tcPr>
            <w:tcW w:w="2434" w:type="dxa"/>
          </w:tcPr>
          <w:p w14:paraId="50BC446D" w14:textId="77777777" w:rsidR="00D000C8" w:rsidRPr="00F04E50" w:rsidRDefault="00D000C8" w:rsidP="008302B0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Método de amostragem</w:t>
            </w:r>
          </w:p>
        </w:tc>
        <w:tc>
          <w:tcPr>
            <w:tcW w:w="850" w:type="dxa"/>
          </w:tcPr>
          <w:p w14:paraId="6199F917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1505" w:type="dxa"/>
          </w:tcPr>
          <w:p w14:paraId="6AF5CBFB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11,9%</w:t>
            </w:r>
          </w:p>
        </w:tc>
      </w:tr>
      <w:tr w:rsidR="00D000C8" w:rsidRPr="00F04E50" w14:paraId="0D21351F" w14:textId="77777777" w:rsidTr="006C3C17">
        <w:trPr>
          <w:jc w:val="center"/>
        </w:trPr>
        <w:tc>
          <w:tcPr>
            <w:tcW w:w="2434" w:type="dxa"/>
          </w:tcPr>
          <w:p w14:paraId="6654B789" w14:textId="77777777" w:rsidR="00D000C8" w:rsidRPr="00F04E50" w:rsidRDefault="00D000C8" w:rsidP="008302B0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Força</w:t>
            </w:r>
          </w:p>
        </w:tc>
        <w:tc>
          <w:tcPr>
            <w:tcW w:w="850" w:type="dxa"/>
          </w:tcPr>
          <w:p w14:paraId="5B11EE97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505" w:type="dxa"/>
          </w:tcPr>
          <w:p w14:paraId="59FAFF4E" w14:textId="77777777" w:rsidR="00D000C8" w:rsidRPr="00F04E50" w:rsidRDefault="00D000C8" w:rsidP="008302B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3,6%</w:t>
            </w:r>
          </w:p>
        </w:tc>
      </w:tr>
    </w:tbl>
    <w:p w14:paraId="4DFF9B4F" w14:textId="77777777" w:rsidR="009F264D" w:rsidRPr="00F04E50" w:rsidRDefault="002F2B04" w:rsidP="008302B0">
      <w:pPr>
        <w:pStyle w:val="CEAVILEGENDA"/>
        <w:spacing w:line="360" w:lineRule="auto"/>
        <w:rPr>
          <w:rFonts w:cs="Arial"/>
          <w:b w:val="0"/>
        </w:rPr>
      </w:pPr>
      <w:r>
        <w:rPr>
          <w:rFonts w:cs="Arial"/>
          <w:b w:val="0"/>
        </w:rPr>
        <w:t xml:space="preserve">Fonte: </w:t>
      </w:r>
      <w:r w:rsidR="009F264D" w:rsidRPr="00F04E50">
        <w:rPr>
          <w:rFonts w:cs="Arial"/>
          <w:b w:val="0"/>
        </w:rPr>
        <w:t xml:space="preserve">Adaptado de MAYS </w:t>
      </w:r>
      <w:r w:rsidR="009F264D" w:rsidRPr="00F04E50">
        <w:rPr>
          <w:rFonts w:cs="Arial"/>
          <w:b w:val="0"/>
          <w:i/>
        </w:rPr>
        <w:t xml:space="preserve">apud </w:t>
      </w:r>
      <w:r w:rsidR="009F264D" w:rsidRPr="00F04E50">
        <w:rPr>
          <w:rFonts w:cs="Arial"/>
          <w:b w:val="0"/>
        </w:rPr>
        <w:t xml:space="preserve">GREENHALG, </w:t>
      </w:r>
      <w:r>
        <w:rPr>
          <w:rFonts w:cs="Arial"/>
          <w:b w:val="0"/>
        </w:rPr>
        <w:t>1997</w:t>
      </w:r>
    </w:p>
    <w:p w14:paraId="61F6169D" w14:textId="77777777" w:rsidR="00EF4666" w:rsidRPr="00F04E50" w:rsidRDefault="00EF4666" w:rsidP="008302B0">
      <w:pPr>
        <w:pStyle w:val="CEAVIPARAGRAFO"/>
        <w:spacing w:line="360" w:lineRule="auto"/>
        <w:rPr>
          <w:rFonts w:cs="Arial"/>
        </w:rPr>
      </w:pPr>
    </w:p>
    <w:p w14:paraId="38CE7AF9" w14:textId="77777777" w:rsidR="00EF4666" w:rsidRPr="006C3C17" w:rsidRDefault="00EF4666" w:rsidP="006C3C17">
      <w:pPr>
        <w:pStyle w:val="Texto"/>
      </w:pPr>
      <w:r w:rsidRPr="00F04E50">
        <w:t xml:space="preserve">Os quadros são utilizados para apresentar textos adicionais, como por </w:t>
      </w:r>
      <w:r w:rsidRPr="006C3C17">
        <w:t>exemplo, códigos-fontes de programas</w:t>
      </w:r>
      <w:r w:rsidR="000B3ADB">
        <w:t>.</w:t>
      </w:r>
      <w:r w:rsidRPr="006C3C17">
        <w:t xml:space="preserve"> O Quadro 1 apresenta um exemplo. </w:t>
      </w:r>
      <w:r w:rsidR="006C3C17">
        <w:t>A</w:t>
      </w:r>
      <w:r w:rsidRPr="006C3C17">
        <w:t xml:space="preserve"> fonte do texto dentro do quadro vai de acordo com a necessidade do artigo. Se </w:t>
      </w:r>
      <w:r w:rsidRPr="006C3C17">
        <w:lastRenderedPageBreak/>
        <w:t xml:space="preserve">for uma imagem capturada, não </w:t>
      </w:r>
      <w:r w:rsidR="00581FFE" w:rsidRPr="006C3C17">
        <w:t>se deve</w:t>
      </w:r>
      <w:r w:rsidRPr="006C3C17">
        <w:t xml:space="preserve"> considerar como um quadro, mas como uma figura.</w:t>
      </w:r>
    </w:p>
    <w:p w14:paraId="6450788C" w14:textId="77777777" w:rsidR="006C3C17" w:rsidRPr="006C3C17" w:rsidRDefault="006C3C17" w:rsidP="006C3C17"/>
    <w:p w14:paraId="7E2D87BE" w14:textId="77777777" w:rsidR="004422E5" w:rsidRPr="00F04E50" w:rsidRDefault="004422E5" w:rsidP="000B3ADB">
      <w:pPr>
        <w:pStyle w:val="CEAVILEGENDA"/>
        <w:keepNext/>
        <w:spacing w:before="120" w:line="360" w:lineRule="auto"/>
        <w:rPr>
          <w:rFonts w:cs="Arial"/>
        </w:rPr>
      </w:pPr>
      <w:r w:rsidRPr="00F04E50">
        <w:rPr>
          <w:rFonts w:cs="Arial"/>
          <w:lang w:val="pt-BR"/>
        </w:rPr>
        <w:t>Quadro 1</w:t>
      </w:r>
      <w:r w:rsidR="000B3ADB">
        <w:rPr>
          <w:rFonts w:cs="Arial"/>
          <w:lang w:val="pt-BR"/>
        </w:rPr>
        <w:t>:</w:t>
      </w:r>
      <w:r w:rsidR="004D78C4" w:rsidRPr="00F04E50">
        <w:rPr>
          <w:rFonts w:cs="Arial"/>
        </w:rPr>
        <w:t xml:space="preserve"> Exemplo de quadro para artigo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7"/>
        <w:gridCol w:w="2093"/>
        <w:gridCol w:w="2237"/>
        <w:gridCol w:w="2403"/>
      </w:tblGrid>
      <w:tr w:rsidR="00170810" w:rsidRPr="00F04E50" w14:paraId="7967B438" w14:textId="77777777" w:rsidTr="00EB691E">
        <w:trPr>
          <w:trHeight w:val="319"/>
          <w:jc w:val="center"/>
        </w:trPr>
        <w:tc>
          <w:tcPr>
            <w:tcW w:w="2018" w:type="dxa"/>
          </w:tcPr>
          <w:p w14:paraId="33BD9203" w14:textId="77777777" w:rsidR="00C273B0" w:rsidRPr="00F04E50" w:rsidRDefault="00C273B0" w:rsidP="000B3ADB">
            <w:pPr>
              <w:pStyle w:val="CEAVIPARAGRAFO"/>
              <w:keepNext/>
              <w:ind w:firstLine="0"/>
              <w:jc w:val="center"/>
              <w:rPr>
                <w:rFonts w:cs="Arial"/>
                <w:b/>
                <w:sz w:val="20"/>
                <w:szCs w:val="20"/>
              </w:rPr>
            </w:pPr>
            <w:r w:rsidRPr="00F04E50">
              <w:rPr>
                <w:rFonts w:cs="Arial"/>
                <w:b/>
                <w:sz w:val="20"/>
                <w:szCs w:val="20"/>
              </w:rPr>
              <w:t>Resumo</w:t>
            </w:r>
          </w:p>
        </w:tc>
        <w:tc>
          <w:tcPr>
            <w:tcW w:w="2126" w:type="dxa"/>
          </w:tcPr>
          <w:p w14:paraId="0A975F06" w14:textId="77777777" w:rsidR="00C273B0" w:rsidRPr="00F04E50" w:rsidRDefault="00C273B0" w:rsidP="000B3ADB">
            <w:pPr>
              <w:pStyle w:val="CEAVIPARAGRAFO"/>
              <w:keepNext/>
              <w:ind w:firstLine="0"/>
              <w:jc w:val="center"/>
              <w:rPr>
                <w:rFonts w:cs="Arial"/>
                <w:b/>
                <w:sz w:val="20"/>
                <w:szCs w:val="20"/>
              </w:rPr>
            </w:pPr>
            <w:r w:rsidRPr="00F04E50">
              <w:rPr>
                <w:rFonts w:cs="Arial"/>
                <w:b/>
                <w:sz w:val="20"/>
                <w:szCs w:val="20"/>
              </w:rPr>
              <w:t>Introdução</w:t>
            </w:r>
          </w:p>
        </w:tc>
        <w:tc>
          <w:tcPr>
            <w:tcW w:w="2268" w:type="dxa"/>
          </w:tcPr>
          <w:p w14:paraId="6C252C2A" w14:textId="77777777" w:rsidR="00C273B0" w:rsidRPr="00F04E50" w:rsidRDefault="00C273B0" w:rsidP="000B3ADB">
            <w:pPr>
              <w:pStyle w:val="CEAVIPARAGRAFO"/>
              <w:keepNext/>
              <w:ind w:firstLine="0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F04E50">
              <w:rPr>
                <w:rFonts w:cs="Arial"/>
                <w:b/>
                <w:color w:val="000000" w:themeColor="text1"/>
                <w:sz w:val="20"/>
                <w:szCs w:val="20"/>
              </w:rPr>
              <w:t>Metodologia ou matérias e métodos</w:t>
            </w:r>
          </w:p>
        </w:tc>
        <w:tc>
          <w:tcPr>
            <w:tcW w:w="2441" w:type="dxa"/>
          </w:tcPr>
          <w:p w14:paraId="691C2FEE" w14:textId="77777777" w:rsidR="00C273B0" w:rsidRPr="00F04E50" w:rsidRDefault="00C273B0" w:rsidP="000B3ADB">
            <w:pPr>
              <w:pStyle w:val="CEAVIPARAGRAFO"/>
              <w:keepNext/>
              <w:ind w:firstLine="0"/>
              <w:jc w:val="center"/>
              <w:rPr>
                <w:rFonts w:cs="Arial"/>
                <w:b/>
                <w:sz w:val="20"/>
                <w:szCs w:val="20"/>
              </w:rPr>
            </w:pPr>
            <w:r w:rsidRPr="00F04E50">
              <w:rPr>
                <w:rFonts w:cs="Arial"/>
                <w:b/>
                <w:color w:val="000000" w:themeColor="text1"/>
                <w:sz w:val="20"/>
                <w:szCs w:val="20"/>
              </w:rPr>
              <w:t>Resultados e discussão</w:t>
            </w:r>
          </w:p>
        </w:tc>
      </w:tr>
      <w:tr w:rsidR="00170810" w:rsidRPr="00F04E50" w14:paraId="4148E7B2" w14:textId="77777777" w:rsidTr="00EB691E">
        <w:trPr>
          <w:trHeight w:val="787"/>
          <w:jc w:val="center"/>
        </w:trPr>
        <w:tc>
          <w:tcPr>
            <w:tcW w:w="2018" w:type="dxa"/>
          </w:tcPr>
          <w:p w14:paraId="1A79C4BA" w14:textId="77777777" w:rsidR="00C273B0" w:rsidRPr="00F04E50" w:rsidRDefault="00C273B0" w:rsidP="000B3ADB">
            <w:pPr>
              <w:pStyle w:val="CEAVIPARAGRAFO"/>
              <w:keepNext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>- Objetivo</w:t>
            </w:r>
          </w:p>
          <w:p w14:paraId="4C7CDB20" w14:textId="77777777" w:rsidR="00C273B0" w:rsidRPr="00F04E50" w:rsidRDefault="004E704C" w:rsidP="000B3ADB">
            <w:pPr>
              <w:pStyle w:val="CEAVIPARAGRAFO"/>
              <w:keepNext/>
              <w:ind w:firstLine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>-</w:t>
            </w:r>
            <w:r w:rsidR="006C3C17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Resumo do material e método</w:t>
            </w:r>
          </w:p>
          <w:p w14:paraId="6CEF465F" w14:textId="77777777" w:rsidR="00C273B0" w:rsidRPr="00F04E50" w:rsidRDefault="004E704C" w:rsidP="000B3ADB">
            <w:pPr>
              <w:pStyle w:val="CEAVIPARAGRAFO"/>
              <w:keepNext/>
              <w:ind w:firstLine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>-</w:t>
            </w:r>
            <w:r w:rsidR="006C3C17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Principais </w:t>
            </w:r>
            <w:r w:rsidR="00EC23C8" w:rsidRPr="00F04E50">
              <w:rPr>
                <w:rFonts w:cs="Arial"/>
                <w:color w:val="000000" w:themeColor="text1"/>
                <w:sz w:val="20"/>
                <w:szCs w:val="20"/>
              </w:rPr>
              <w:t>r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esultados</w:t>
            </w:r>
          </w:p>
          <w:p w14:paraId="326B8BFF" w14:textId="77777777" w:rsidR="00C273B0" w:rsidRPr="00F04E50" w:rsidRDefault="00C273B0" w:rsidP="000B3ADB">
            <w:pPr>
              <w:pStyle w:val="CEAVIPARAGRAFO"/>
              <w:keepNext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>- Conclusão</w:t>
            </w:r>
          </w:p>
        </w:tc>
        <w:tc>
          <w:tcPr>
            <w:tcW w:w="2126" w:type="dxa"/>
          </w:tcPr>
          <w:p w14:paraId="62E67540" w14:textId="77777777" w:rsidR="00C273B0" w:rsidRPr="00F04E50" w:rsidRDefault="004E704C" w:rsidP="000B3ADB">
            <w:pPr>
              <w:pStyle w:val="CEAVIPARAGRAFO"/>
              <w:keepNext/>
              <w:ind w:firstLine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>-</w:t>
            </w:r>
            <w:r w:rsidR="006C3C17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Revisão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de literatura</w:t>
            </w:r>
          </w:p>
          <w:p w14:paraId="3E2CFA42" w14:textId="77777777" w:rsidR="00C273B0" w:rsidRPr="00F04E50" w:rsidRDefault="004E704C" w:rsidP="000B3ADB">
            <w:pPr>
              <w:pStyle w:val="CEAVIPARAGRAFO"/>
              <w:keepNext/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>-</w:t>
            </w:r>
            <w:r w:rsidR="006C3C17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Objetivos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do trabalho</w:t>
            </w:r>
          </w:p>
        </w:tc>
        <w:tc>
          <w:tcPr>
            <w:tcW w:w="2268" w:type="dxa"/>
          </w:tcPr>
          <w:p w14:paraId="5E897FEE" w14:textId="77777777" w:rsidR="00C273B0" w:rsidRPr="00F04E50" w:rsidRDefault="00170810" w:rsidP="000B3ADB">
            <w:pPr>
              <w:pStyle w:val="CEAVIPARAGRAFO"/>
              <w:keepNext/>
              <w:ind w:firstLine="0"/>
              <w:jc w:val="left"/>
              <w:rPr>
                <w:rFonts w:cs="Arial"/>
                <w:color w:val="000000" w:themeColor="text1"/>
                <w:sz w:val="20"/>
                <w:szCs w:val="20"/>
              </w:rPr>
            </w:pPr>
            <w:r w:rsidRPr="00F04E50">
              <w:rPr>
                <w:rFonts w:cs="Arial"/>
                <w:color w:val="000000" w:themeColor="text1"/>
                <w:sz w:val="20"/>
                <w:szCs w:val="20"/>
              </w:rPr>
              <w:t>-</w:t>
            </w:r>
            <w:r w:rsidR="006C3C17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B6D4F" w:rsidRPr="00F04E50">
              <w:rPr>
                <w:rFonts w:cs="Arial"/>
                <w:color w:val="000000" w:themeColor="text1"/>
                <w:sz w:val="20"/>
                <w:szCs w:val="20"/>
              </w:rPr>
              <w:t>A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presentação completa</w:t>
            </w:r>
            <w:r w:rsidR="00EC23C8"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das </w:t>
            </w:r>
            <w:r w:rsidR="00EC23C8"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técnicas originais empregadas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ou com</w:t>
            </w:r>
            <w:r w:rsidR="00EC23C8"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referencias de trabalhos anteriores</w:t>
            </w:r>
            <w:r w:rsidR="00EC23C8" w:rsidRPr="00F04E50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C273B0" w:rsidRPr="00F04E50">
              <w:rPr>
                <w:rFonts w:cs="Arial"/>
                <w:color w:val="000000" w:themeColor="text1"/>
                <w:sz w:val="20"/>
                <w:szCs w:val="20"/>
              </w:rPr>
              <w:t>que as descrevam.</w:t>
            </w:r>
          </w:p>
        </w:tc>
        <w:tc>
          <w:tcPr>
            <w:tcW w:w="2441" w:type="dxa"/>
          </w:tcPr>
          <w:p w14:paraId="5BFDB203" w14:textId="77777777" w:rsidR="00EC23C8" w:rsidRPr="00F04E50" w:rsidRDefault="00EC23C8" w:rsidP="000B3ADB">
            <w:pPr>
              <w:pStyle w:val="referncias"/>
              <w:keepNext/>
              <w:shd w:val="clear" w:color="auto" w:fill="FFFFFF"/>
              <w:spacing w:before="0" w:beforeAutospacing="0" w:after="240" w:afterAutospacing="0"/>
              <w:rPr>
                <w:rFonts w:cs="Arial"/>
                <w:color w:val="000000"/>
                <w:sz w:val="20"/>
                <w:szCs w:val="20"/>
              </w:rPr>
            </w:pPr>
            <w:r w:rsidRPr="00F04E50">
              <w:rPr>
                <w:rFonts w:cs="Arial"/>
                <w:sz w:val="20"/>
                <w:szCs w:val="20"/>
              </w:rPr>
              <w:t xml:space="preserve">- </w:t>
            </w:r>
            <w:r w:rsidR="00CB6D4F" w:rsidRPr="00F04E50">
              <w:rPr>
                <w:rFonts w:cs="Arial"/>
                <w:color w:val="000000" w:themeColor="text1"/>
                <w:sz w:val="20"/>
                <w:szCs w:val="20"/>
              </w:rPr>
              <w:t>P</w:t>
            </w:r>
            <w:r w:rsidRPr="00F04E50">
              <w:rPr>
                <w:rFonts w:cs="Arial"/>
                <w:color w:val="000000"/>
                <w:sz w:val="20"/>
                <w:szCs w:val="20"/>
              </w:rPr>
              <w:t>oderão ser apresentados separados ou como um só capítulo, podendo conter no final conclusão sumarizada.</w:t>
            </w:r>
          </w:p>
          <w:p w14:paraId="2EA31427" w14:textId="77777777" w:rsidR="00C273B0" w:rsidRPr="00F04E50" w:rsidRDefault="00C273B0" w:rsidP="000B3ADB">
            <w:pPr>
              <w:pStyle w:val="CEAVIPARAGRAFO"/>
              <w:keepNext/>
              <w:ind w:firstLine="0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</w:tr>
    </w:tbl>
    <w:p w14:paraId="24ED751A" w14:textId="77777777" w:rsidR="004422E5" w:rsidRPr="00F04E50" w:rsidRDefault="004422E5" w:rsidP="004D78C4">
      <w:pPr>
        <w:pStyle w:val="CEAVILEGENDA"/>
        <w:rPr>
          <w:rFonts w:cs="Arial"/>
          <w:b w:val="0"/>
        </w:rPr>
      </w:pPr>
      <w:r w:rsidRPr="00F04E50">
        <w:rPr>
          <w:rFonts w:cs="Arial"/>
          <w:b w:val="0"/>
        </w:rPr>
        <w:t>Fonte: elaborad</w:t>
      </w:r>
      <w:r w:rsidR="00173327" w:rsidRPr="00F04E50">
        <w:rPr>
          <w:rFonts w:cs="Arial"/>
          <w:b w:val="0"/>
        </w:rPr>
        <w:t>o</w:t>
      </w:r>
      <w:r w:rsidRPr="00F04E50">
        <w:rPr>
          <w:rFonts w:cs="Arial"/>
          <w:b w:val="0"/>
        </w:rPr>
        <w:t xml:space="preserve"> pelo próprio autor</w:t>
      </w:r>
    </w:p>
    <w:p w14:paraId="44B22D54" w14:textId="77777777" w:rsidR="00F83EA6" w:rsidRPr="00F04E50" w:rsidRDefault="00F83EA6" w:rsidP="00B14366">
      <w:pPr>
        <w:pStyle w:val="CEAVITITULODESECAO"/>
      </w:pPr>
      <w:r w:rsidRPr="00F04E50">
        <w:t>Citações</w:t>
      </w:r>
    </w:p>
    <w:p w14:paraId="0281C2EA" w14:textId="77777777" w:rsidR="004E3109" w:rsidRPr="00F04E50" w:rsidRDefault="004E3109" w:rsidP="006C3C17">
      <w:pPr>
        <w:pStyle w:val="Texto"/>
        <w:rPr>
          <w:b/>
        </w:rPr>
      </w:pPr>
      <w:r w:rsidRPr="00F04E50">
        <w:t xml:space="preserve">As citações </w:t>
      </w:r>
      <w:r w:rsidR="000B3ADB">
        <w:t xml:space="preserve">também </w:t>
      </w:r>
      <w:r w:rsidRPr="00F04E50">
        <w:t>devem seguir a ABNT, a qual determina que:</w:t>
      </w:r>
    </w:p>
    <w:p w14:paraId="471F44DA" w14:textId="77777777" w:rsidR="004E3109" w:rsidRPr="00F04E50" w:rsidRDefault="004E3109" w:rsidP="000B3ADB">
      <w:pPr>
        <w:pStyle w:val="Texto"/>
        <w:numPr>
          <w:ilvl w:val="0"/>
          <w:numId w:val="7"/>
        </w:numPr>
        <w:rPr>
          <w:b/>
        </w:rPr>
      </w:pPr>
      <w:r w:rsidRPr="00F04E50">
        <w:t>citações diretas com menos de três linhas devem vir inseridas no texto e colocadas entre aspas duplas. Deve constar a indicação do autor da citação.</w:t>
      </w:r>
    </w:p>
    <w:p w14:paraId="15A141BB" w14:textId="77777777" w:rsidR="004E3109" w:rsidRPr="00F04E50" w:rsidRDefault="004E3109" w:rsidP="000B3ADB">
      <w:pPr>
        <w:pStyle w:val="Texto"/>
        <w:ind w:left="1428" w:firstLine="0"/>
        <w:rPr>
          <w:b/>
        </w:rPr>
      </w:pPr>
      <w:r w:rsidRPr="00F04E50">
        <w:t>Exemplos:</w:t>
      </w:r>
    </w:p>
    <w:p w14:paraId="666367F1" w14:textId="77777777" w:rsidR="004E3109" w:rsidRPr="00F04E50" w:rsidRDefault="004E3109" w:rsidP="000B3ADB">
      <w:pPr>
        <w:pStyle w:val="Texto"/>
        <w:numPr>
          <w:ilvl w:val="1"/>
          <w:numId w:val="7"/>
        </w:numPr>
        <w:rPr>
          <w:b/>
        </w:rPr>
      </w:pPr>
      <w:r w:rsidRPr="00F04E50">
        <w:t xml:space="preserve">No final da citação: </w:t>
      </w:r>
      <w:r w:rsidR="000B3ADB">
        <w:t>“Citação” (SANTOS, ano, p. 159)</w:t>
      </w:r>
    </w:p>
    <w:p w14:paraId="0E976D8F" w14:textId="77777777" w:rsidR="004E3109" w:rsidRPr="00F04E50" w:rsidRDefault="004E3109" w:rsidP="000B3ADB">
      <w:pPr>
        <w:pStyle w:val="Texto"/>
        <w:numPr>
          <w:ilvl w:val="1"/>
          <w:numId w:val="7"/>
        </w:numPr>
        <w:rPr>
          <w:b/>
        </w:rPr>
      </w:pPr>
      <w:r w:rsidRPr="00F04E50">
        <w:t>No início ou inserida no texto: Segundo Santos (ano, p. 159) “Citação”, ou ainda, Santos (ano, p. 159) diz que: “[...] citação”.</w:t>
      </w:r>
    </w:p>
    <w:p w14:paraId="6252B4BB" w14:textId="77777777" w:rsidR="004E3109" w:rsidRPr="00F04E50" w:rsidRDefault="004E3109" w:rsidP="000B3ADB">
      <w:pPr>
        <w:pStyle w:val="Texto"/>
        <w:numPr>
          <w:ilvl w:val="0"/>
          <w:numId w:val="7"/>
        </w:numPr>
        <w:rPr>
          <w:b/>
        </w:rPr>
      </w:pPr>
      <w:r w:rsidRPr="00F04E50">
        <w:t xml:space="preserve">citações diretas com mais de três linhas devem ser destacadas com recuo de 4 cm da margem esquerda, </w:t>
      </w:r>
      <w:r w:rsidR="008F0DDC" w:rsidRPr="00F04E50">
        <w:t>sem aspas</w:t>
      </w:r>
      <w:r w:rsidR="008F0DDC">
        <w:t xml:space="preserve"> e</w:t>
      </w:r>
      <w:r w:rsidR="008F0DDC" w:rsidRPr="00F04E50">
        <w:t xml:space="preserve"> </w:t>
      </w:r>
      <w:r w:rsidRPr="00F04E50">
        <w:t xml:space="preserve">com letra menor que a do texto </w:t>
      </w:r>
      <w:r w:rsidR="008F0DDC">
        <w:t>(fonte Arial, tamanho 10)</w:t>
      </w:r>
      <w:r w:rsidRPr="00F04E50">
        <w:t>. Ao final, deve constar: (SOBRENOME DO AUTOR CITADO, ano, p. 123).</w:t>
      </w:r>
    </w:p>
    <w:p w14:paraId="19EC431A" w14:textId="77777777" w:rsidR="004E3109" w:rsidRPr="00F04E50" w:rsidRDefault="004E3109" w:rsidP="000B3ADB">
      <w:pPr>
        <w:pStyle w:val="Texto"/>
        <w:numPr>
          <w:ilvl w:val="0"/>
          <w:numId w:val="7"/>
        </w:numPr>
        <w:rPr>
          <w:b/>
        </w:rPr>
      </w:pPr>
      <w:r w:rsidRPr="00F04E50">
        <w:t>citações indiretas, ou seja, texto baseado na obra do autor consultado deve ser adotado o mesmo critério anterior para a referência do autor; se fora dos parênteses, o sobrenome começa com maiúscula e depois letras minúsculas; se entre parênteses, o sobrenome aparece em letras maiúsculas.</w:t>
      </w:r>
    </w:p>
    <w:p w14:paraId="17D6F5C5" w14:textId="77777777" w:rsidR="000B3ADB" w:rsidRDefault="000B3ADB" w:rsidP="00B14366">
      <w:pPr>
        <w:pStyle w:val="CEAVITITULODESECAO"/>
      </w:pPr>
      <w:r>
        <w:lastRenderedPageBreak/>
        <w:t>Referencial Teórico</w:t>
      </w:r>
    </w:p>
    <w:p w14:paraId="2C9F3852" w14:textId="04DFB4F7" w:rsidR="00D52A31" w:rsidRPr="006C3C17" w:rsidRDefault="00AC629F" w:rsidP="000B3ADB">
      <w:pPr>
        <w:pStyle w:val="Texto"/>
      </w:pPr>
      <w:r>
        <w:t>Vamos levar como referencial teórico, um artigo cientifico sobre energia foto voltaica no brasil, feita por um engenheiro, formado na URGS, que ness</w:t>
      </w:r>
      <w:r w:rsidR="00EB6322">
        <w:t xml:space="preserve">e artigo, diz sobre </w:t>
      </w:r>
    </w:p>
    <w:p w14:paraId="73406CA4" w14:textId="6D0E6E71" w:rsidR="000B3ADB" w:rsidRDefault="00D52A31" w:rsidP="00B14366">
      <w:pPr>
        <w:pStyle w:val="CEAVITITULODESECAO"/>
      </w:pPr>
      <w:r w:rsidRPr="006C3C17">
        <w:t>Met</w:t>
      </w:r>
      <w:r w:rsidR="000B3ADB">
        <w:t xml:space="preserve">odologia </w:t>
      </w:r>
    </w:p>
    <w:p w14:paraId="5989BAB1" w14:textId="31A6D7DA" w:rsidR="00D90A91" w:rsidRPr="00D90A91" w:rsidRDefault="00D90A91" w:rsidP="00D90A91">
      <w:pPr>
        <w:pStyle w:val="Texto"/>
        <w:rPr>
          <w:lang w:val="pt-BR"/>
        </w:rPr>
      </w:pPr>
      <w:r w:rsidRPr="00D90A91">
        <w:t>Na nossa metodologia, optamos pela entrevista de duas empresas de painéis foto voltaicos, saber sobre a sua opinião</w:t>
      </w:r>
      <w:r>
        <w:t xml:space="preserve"> diante </w:t>
      </w:r>
      <w:r w:rsidRPr="00D90A91">
        <w:t xml:space="preserve">as suas dificuldades de trabalhar com essa área no </w:t>
      </w:r>
      <w:r>
        <w:t>B</w:t>
      </w:r>
      <w:r w:rsidRPr="00D90A91">
        <w:t>rasil, e também, o quanto de dinheiro que uma pessoa norma</w:t>
      </w:r>
      <w:r>
        <w:t>l</w:t>
      </w:r>
      <w:r w:rsidRPr="00D90A91">
        <w:t xml:space="preserve"> tem que gastar para ter esse equipamento em sua casa. </w:t>
      </w:r>
      <w:r w:rsidR="00034760">
        <w:t>B</w:t>
      </w:r>
      <w:r w:rsidRPr="00D90A91">
        <w:t xml:space="preserve">uscamos algumas notícias sobre energia solar em Porto Alegre, e com isso, iremos analisar cada notícia, e </w:t>
      </w:r>
      <w:r w:rsidR="00034760">
        <w:t xml:space="preserve">tiraremos </w:t>
      </w:r>
      <w:r w:rsidRPr="00D90A91">
        <w:t xml:space="preserve">uma conclusão geral sobre isso, e caso tenha algum dado numérico, também iremos interpretar e explicar sobre isso. E também faremos uma revisão bibliográfica, pegando com base uma série de </w:t>
      </w:r>
      <w:r w:rsidR="00034760" w:rsidRPr="00D90A91">
        <w:t>notícias</w:t>
      </w:r>
      <w:r w:rsidRPr="00D90A91">
        <w:t xml:space="preserve"> sobre tal assunto, e também um artigo </w:t>
      </w:r>
      <w:r w:rsidR="00034760" w:rsidRPr="00D90A91">
        <w:t>científico</w:t>
      </w:r>
      <w:r w:rsidRPr="00D90A91">
        <w:t xml:space="preserve"> para pegarmos dados de como esse mercado está no brasil, e de como as placas foto voltaicas funcionam, e o </w:t>
      </w:r>
      <w:r w:rsidR="00034760" w:rsidRPr="00D90A91">
        <w:t>cálculo</w:t>
      </w:r>
      <w:r w:rsidRPr="00D90A91">
        <w:t xml:space="preserve"> de rendimento de tal energia</w:t>
      </w:r>
      <w:r w:rsidR="00034760">
        <w:t xml:space="preserve">, como que uma placa voltaica funciona, o seu custo de produção, </w:t>
      </w:r>
      <w:r w:rsidR="00EF54A4">
        <w:t xml:space="preserve">o que é necessário para construir tal placa. Pensamos também em fazer uma pesquisa publica, para saber em um cenário totalmente </w:t>
      </w:r>
      <w:r w:rsidR="00AC629F">
        <w:t>utópico, se</w:t>
      </w:r>
      <w:r w:rsidR="00EF54A4">
        <w:t xml:space="preserve"> a energia solar fosse algo acessível no brasil, quantas pessoas iriam adotar tal tecnologia, e também, </w:t>
      </w:r>
      <w:r w:rsidR="00746D35">
        <w:t xml:space="preserve">levantar dados sobre quantas pessoas que sabem realmente como essa tecnologia funciona, pois isso nos diz muita coisa sobre o problema no geral. </w:t>
      </w:r>
    </w:p>
    <w:p w14:paraId="49FB002C" w14:textId="13CC0793" w:rsidR="00D52A31" w:rsidRPr="000B3ADB" w:rsidRDefault="004E1ECF" w:rsidP="00137CB4">
      <w:pPr>
        <w:pStyle w:val="Texto"/>
      </w:pPr>
      <w:r>
        <w:t>.</w:t>
      </w:r>
    </w:p>
    <w:p w14:paraId="3D427AD1" w14:textId="73F6DE23" w:rsidR="00F83EA6" w:rsidRPr="00795E8E" w:rsidRDefault="00170810" w:rsidP="00B14366">
      <w:pPr>
        <w:pStyle w:val="CEAVITITULODESECAO"/>
      </w:pPr>
      <w:r w:rsidRPr="00795E8E">
        <w:t xml:space="preserve">Resultados </w:t>
      </w:r>
      <w:r w:rsidR="00D90A91">
        <w:t xml:space="preserve">Parciais </w:t>
      </w:r>
    </w:p>
    <w:p w14:paraId="3A6E6DCE" w14:textId="09470773" w:rsidR="004D78C4" w:rsidRDefault="004E1ECF" w:rsidP="00795E8E">
      <w:pPr>
        <w:pStyle w:val="Texto"/>
      </w:pPr>
      <w:r>
        <w:t>Bom, até o dado momento não obtemos nenhuma resposta de ambas as empresas entre</w:t>
      </w:r>
      <w:r w:rsidR="00845967">
        <w:t xml:space="preserve">vistadas, e com base nisso, iremos esperar até a resposta de ambas, ou de pelo menos de uma das empresas para </w:t>
      </w:r>
      <w:r w:rsidR="005A684B">
        <w:t>começarmos o processo de conclusão.</w:t>
      </w:r>
    </w:p>
    <w:p w14:paraId="7508BD5A" w14:textId="07FFD589" w:rsidR="00720C33" w:rsidRDefault="00720C33" w:rsidP="00795E8E">
      <w:pPr>
        <w:pStyle w:val="Texto"/>
      </w:pPr>
    </w:p>
    <w:p w14:paraId="7CAFB079" w14:textId="7B120BA3" w:rsidR="00C5307A" w:rsidRDefault="00C5307A" w:rsidP="00795E8E">
      <w:pPr>
        <w:pStyle w:val="Texto"/>
      </w:pPr>
    </w:p>
    <w:p w14:paraId="7E556BD0" w14:textId="2E1617A7" w:rsidR="00C5307A" w:rsidRDefault="00C5307A" w:rsidP="00795E8E">
      <w:pPr>
        <w:pStyle w:val="Texto"/>
      </w:pPr>
    </w:p>
    <w:p w14:paraId="20963CB5" w14:textId="3EA3B9D4" w:rsidR="00C5307A" w:rsidRDefault="00C5307A" w:rsidP="00795E8E">
      <w:pPr>
        <w:pStyle w:val="Texto"/>
      </w:pPr>
    </w:p>
    <w:p w14:paraId="2A1CDE32" w14:textId="3084F862" w:rsidR="00C5307A" w:rsidRDefault="00C5307A" w:rsidP="00795E8E">
      <w:pPr>
        <w:pStyle w:val="Texto"/>
      </w:pPr>
    </w:p>
    <w:p w14:paraId="7839A7BB" w14:textId="77777777" w:rsidR="00C5307A" w:rsidRDefault="00C5307A" w:rsidP="00795E8E">
      <w:pPr>
        <w:pStyle w:val="Texto"/>
      </w:pPr>
    </w:p>
    <w:p w14:paraId="02686DC3" w14:textId="687EC596" w:rsidR="00720C33" w:rsidRPr="00795E8E" w:rsidRDefault="00720C33" w:rsidP="00720C33">
      <w:pPr>
        <w:pStyle w:val="CEAVITITULODESECAO"/>
      </w:pPr>
      <w:r>
        <w:t>CONCLUSÃO</w:t>
      </w:r>
    </w:p>
    <w:p w14:paraId="3B6DE7F5" w14:textId="77777777" w:rsidR="00720C33" w:rsidRPr="00F04E50" w:rsidRDefault="00720C33" w:rsidP="00795E8E">
      <w:pPr>
        <w:pStyle w:val="Texto"/>
      </w:pPr>
    </w:p>
    <w:p w14:paraId="3977556C" w14:textId="77777777" w:rsidR="003C5496" w:rsidRPr="00F04E50" w:rsidRDefault="003C5496" w:rsidP="009C1EE4">
      <w:pPr>
        <w:spacing w:line="360" w:lineRule="auto"/>
        <w:jc w:val="both"/>
        <w:rPr>
          <w:rFonts w:cs="Arial"/>
        </w:rPr>
      </w:pPr>
    </w:p>
    <w:p w14:paraId="3214E50E" w14:textId="77777777" w:rsidR="00F83EA6" w:rsidRPr="00F04E50" w:rsidRDefault="00F83EA6" w:rsidP="00B14366">
      <w:pPr>
        <w:pStyle w:val="CEAVITITULODESECAO"/>
        <w:numPr>
          <w:ilvl w:val="0"/>
          <w:numId w:val="0"/>
        </w:numPr>
        <w:ind w:left="357" w:hanging="357"/>
      </w:pPr>
      <w:r w:rsidRPr="00F04E50">
        <w:t xml:space="preserve">Referências </w:t>
      </w:r>
    </w:p>
    <w:p w14:paraId="66A4153D" w14:textId="77777777" w:rsidR="004E3109" w:rsidRPr="00F04E50" w:rsidRDefault="004E3109" w:rsidP="006C3C17">
      <w:pPr>
        <w:pStyle w:val="Texto"/>
      </w:pPr>
      <w:r w:rsidRPr="00F04E50">
        <w:t>Deverão ser redigidas segundo as normas da ABNT. Incluir as referências de obras mencionadas no texto.</w:t>
      </w:r>
    </w:p>
    <w:p w14:paraId="3FCFA61E" w14:textId="77777777" w:rsidR="004E3109" w:rsidRPr="00D80400" w:rsidRDefault="00D80400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</w:rPr>
        <w:t>Exemplos (</w:t>
      </w:r>
      <w:r w:rsidR="00D24BD0">
        <w:rPr>
          <w:rFonts w:cs="Arial"/>
          <w:color w:val="000000" w:themeColor="text1"/>
        </w:rPr>
        <w:t>t</w:t>
      </w:r>
      <w:r w:rsidRPr="00F04E50">
        <w:rPr>
          <w:rFonts w:cs="Arial"/>
          <w:color w:val="000000" w:themeColor="text1"/>
        </w:rPr>
        <w:t>odos os exemplos aqui apresentados são fictícios</w:t>
      </w:r>
      <w:r>
        <w:rPr>
          <w:rFonts w:cs="Arial"/>
          <w:b/>
          <w:color w:val="000000" w:themeColor="text1"/>
        </w:rPr>
        <w:t>)</w:t>
      </w:r>
      <w:r w:rsidR="004E3109" w:rsidRPr="00F04E50">
        <w:rPr>
          <w:rFonts w:cs="Arial"/>
          <w:b/>
          <w:color w:val="000000" w:themeColor="text1"/>
        </w:rPr>
        <w:t>:</w:t>
      </w:r>
    </w:p>
    <w:p w14:paraId="1C24A863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Autor pessoal</w:t>
      </w:r>
    </w:p>
    <w:p w14:paraId="455CAF7D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ÚLTIMO SOBRENOME (Caixa alta), D. T. (Primeiras letras do nome e sobrenomes)</w:t>
      </w:r>
      <w:r w:rsidRPr="00F04E50">
        <w:rPr>
          <w:rStyle w:val="apple-converted-space"/>
          <w:rFonts w:cs="Arial"/>
          <w:color w:val="000000" w:themeColor="text1"/>
        </w:rPr>
        <w:t>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. 3. ed. (Número da edição) Local: Editora, ano. 159p.</w:t>
      </w:r>
    </w:p>
    <w:p w14:paraId="0FC519DE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Até 3 autores</w:t>
      </w:r>
    </w:p>
    <w:p w14:paraId="177E09C1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FONTES,  M. P.; LIMA, D. A.; SANTOS, R. P.</w:t>
      </w:r>
      <w:r w:rsidRPr="00F04E50">
        <w:rPr>
          <w:rStyle w:val="apple-converted-space"/>
          <w:rFonts w:cs="Arial"/>
          <w:color w:val="000000" w:themeColor="text1"/>
        </w:rPr>
        <w:t>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. 4. ed. rev. e aum. Local: Editora, ano.</w:t>
      </w:r>
    </w:p>
    <w:p w14:paraId="5948FC1E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Mais de 3 autores</w:t>
      </w:r>
    </w:p>
    <w:p w14:paraId="5FFCDDEB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GONÇALVES, G. O. et al.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: subtítulo. Local: Editora, ano.</w:t>
      </w:r>
    </w:p>
    <w:p w14:paraId="02DA641B" w14:textId="77777777" w:rsidR="004E3109" w:rsidRPr="008C28CF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  <w:lang w:val="es-ES"/>
        </w:rPr>
      </w:pPr>
      <w:r w:rsidRPr="008C28CF">
        <w:rPr>
          <w:rFonts w:cs="Arial"/>
          <w:color w:val="000000" w:themeColor="text1"/>
          <w:lang w:val="es-ES"/>
        </w:rPr>
        <w:t>– Organizador (es), coordenador(es), tradutor(es)</w:t>
      </w:r>
    </w:p>
    <w:p w14:paraId="0F3F0A39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TEIXEIRA, M. V. (Org.).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. Tradução de (Nome e Sobrenome do tradutor). [</w:t>
      </w:r>
      <w:proofErr w:type="spellStart"/>
      <w:r w:rsidRPr="00F04E50">
        <w:rPr>
          <w:rFonts w:cs="Arial"/>
          <w:color w:val="000000" w:themeColor="text1"/>
        </w:rPr>
        <w:t>S.l</w:t>
      </w:r>
      <w:proofErr w:type="spellEnd"/>
      <w:r w:rsidRPr="00F04E50">
        <w:rPr>
          <w:rFonts w:cs="Arial"/>
          <w:color w:val="000000" w:themeColor="text1"/>
        </w:rPr>
        <w:t>.: s.n.] (Caso não contenha  local  e editora na obra referenciada), ano.</w:t>
      </w:r>
    </w:p>
    <w:p w14:paraId="0077D8D9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Autor entidade</w:t>
      </w:r>
    </w:p>
    <w:p w14:paraId="10C6A06D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BRASIL. Ministério da Educação.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. Brasília, DF, ano. 96p.</w:t>
      </w:r>
    </w:p>
    <w:p w14:paraId="2F0533CA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Autoria desconhecida</w:t>
      </w:r>
    </w:p>
    <w:p w14:paraId="75A0A894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PRIMEIRA palavra do título. Local:  Editora, ano.</w:t>
      </w:r>
    </w:p>
    <w:p w14:paraId="2F70364E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lastRenderedPageBreak/>
        <w:t>– </w:t>
      </w:r>
      <w:r w:rsidRPr="00F04E50">
        <w:rPr>
          <w:rStyle w:val="Forte"/>
          <w:rFonts w:cs="Arial"/>
          <w:color w:val="000000" w:themeColor="text1"/>
        </w:rPr>
        <w:t>Partes de monografia</w:t>
      </w:r>
    </w:p>
    <w:p w14:paraId="7EE02C38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SANTOS, M. T. Título da parte. In: SOBRENOME, F. S. (Org.). </w:t>
      </w:r>
      <w:r w:rsidRPr="00F04E50">
        <w:rPr>
          <w:rStyle w:val="Forte"/>
          <w:rFonts w:cs="Arial"/>
          <w:color w:val="000000" w:themeColor="text1"/>
        </w:rPr>
        <w:t>Título da publicação</w:t>
      </w:r>
      <w:r w:rsidRPr="00F04E50">
        <w:rPr>
          <w:rFonts w:cs="Arial"/>
          <w:color w:val="000000" w:themeColor="text1"/>
        </w:rPr>
        <w:t>. Local: Editora, ano. cap. 3, p. 6-9.</w:t>
      </w:r>
    </w:p>
    <w:p w14:paraId="790D5108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SANTOS, D. T. Título da parte. In: ______. (caso autor da parte seja igual ao da publicação no todo). </w:t>
      </w:r>
      <w:r w:rsidRPr="00F04E50">
        <w:rPr>
          <w:rStyle w:val="Forte"/>
          <w:rFonts w:cs="Arial"/>
          <w:color w:val="000000" w:themeColor="text1"/>
        </w:rPr>
        <w:t>Título da publicação</w:t>
      </w:r>
      <w:r w:rsidRPr="00F04E50">
        <w:rPr>
          <w:rFonts w:cs="Arial"/>
          <w:color w:val="000000" w:themeColor="text1"/>
        </w:rPr>
        <w:t>. Local: Editora, ano. cap. 4, p. 3-7.</w:t>
      </w:r>
    </w:p>
    <w:p w14:paraId="0EEAA74E" w14:textId="77777777" w:rsidR="004E3109" w:rsidRPr="00F04E50" w:rsidRDefault="00B14366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</w:t>
      </w:r>
      <w:r w:rsidR="004E3109" w:rsidRPr="00F04E50">
        <w:rPr>
          <w:rStyle w:val="Forte"/>
          <w:rFonts w:cs="Arial"/>
          <w:color w:val="000000" w:themeColor="text1"/>
        </w:rPr>
        <w:t xml:space="preserve"> Monografias e partes de monografias em meio eletrônico e on-line </w:t>
      </w:r>
    </w:p>
    <w:p w14:paraId="5B211781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GONÇALVES, F. M.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. Local: Editora, ano. 1 CD-ROM.</w:t>
      </w:r>
    </w:p>
    <w:p w14:paraId="1F8F843C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SANTA MARIA. In: ENCICLOPÉDIA virtual dos municípios do RS. Local: Editora, ano. CD-ROM 1.</w:t>
      </w:r>
    </w:p>
    <w:p w14:paraId="5FD0B980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SANTOS, N. B. </w:t>
      </w:r>
      <w:r w:rsidRPr="00F04E50">
        <w:rPr>
          <w:rStyle w:val="Forte"/>
          <w:rFonts w:cs="Arial"/>
          <w:color w:val="000000" w:themeColor="text1"/>
        </w:rPr>
        <w:t>Título</w:t>
      </w:r>
      <w:r w:rsidRPr="00F04E50">
        <w:rPr>
          <w:rFonts w:cs="Arial"/>
          <w:color w:val="000000" w:themeColor="text1"/>
        </w:rPr>
        <w:t>. [</w:t>
      </w:r>
      <w:proofErr w:type="spellStart"/>
      <w:r w:rsidRPr="00F04E50">
        <w:rPr>
          <w:rFonts w:cs="Arial"/>
          <w:color w:val="000000" w:themeColor="text1"/>
        </w:rPr>
        <w:t>S.l</w:t>
      </w:r>
      <w:proofErr w:type="spellEnd"/>
      <w:r w:rsidRPr="00F04E50">
        <w:rPr>
          <w:rFonts w:cs="Arial"/>
          <w:color w:val="000000" w:themeColor="text1"/>
        </w:rPr>
        <w:t>]: Editora, ano. Disponível em: &lt;http://www.iffarroupilha.edu.br &gt;. Acesso em: 7 ago. 2015.</w:t>
      </w:r>
    </w:p>
    <w:p w14:paraId="65695D2E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Eventos (trabalhos apresentados)</w:t>
      </w:r>
    </w:p>
    <w:p w14:paraId="1628AD51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FONTES,  M. P.; LIMA, D. A. Título. In: NOME DO EVENTO EM CAIXA ALTA, 1. (Numeração do evento, se houver), ano, local (do evento). </w:t>
      </w:r>
      <w:r w:rsidRPr="00F04E50">
        <w:rPr>
          <w:rStyle w:val="Forte"/>
          <w:rFonts w:cs="Arial"/>
          <w:color w:val="000000" w:themeColor="text1"/>
        </w:rPr>
        <w:t>Anais</w:t>
      </w:r>
      <w:r w:rsidRPr="00F04E50">
        <w:rPr>
          <w:rFonts w:cs="Arial"/>
          <w:color w:val="000000" w:themeColor="text1"/>
        </w:rPr>
        <w:t>... (mesmo caso para </w:t>
      </w:r>
      <w:r w:rsidRPr="00F04E50">
        <w:rPr>
          <w:rStyle w:val="Forte"/>
          <w:rFonts w:cs="Arial"/>
          <w:color w:val="000000" w:themeColor="text1"/>
        </w:rPr>
        <w:t>Resumos</w:t>
      </w:r>
      <w:r w:rsidRPr="00F04E50">
        <w:rPr>
          <w:rFonts w:cs="Arial"/>
          <w:color w:val="000000" w:themeColor="text1"/>
        </w:rPr>
        <w:t>...) Local (da publicação): Editora, ano. p. 4-8. (Quando em meio eletrônico, adicione a descrição física do recurso utilizado após a paginação. Ex.: ... p. 4-8. 1 CD-ROM.)</w:t>
      </w:r>
    </w:p>
    <w:p w14:paraId="318DBCB7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Eventos (trabalhos apresentados) on-line</w:t>
      </w:r>
    </w:p>
    <w:p w14:paraId="258D8C7A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FONTES,  M. P.; LIMA, D. A. Título. In: NOME DO EVENTO EM CAIXA ALTA, 1. (Numeração do evento, se houver), ano, local (do evento). </w:t>
      </w:r>
      <w:r w:rsidRPr="00F04E50">
        <w:rPr>
          <w:rStyle w:val="Forte"/>
          <w:rFonts w:cs="Arial"/>
          <w:color w:val="000000" w:themeColor="text1"/>
        </w:rPr>
        <w:t xml:space="preserve">Anais </w:t>
      </w:r>
      <w:r w:rsidR="00496178" w:rsidRPr="00F04E50">
        <w:rPr>
          <w:rStyle w:val="Forte"/>
          <w:rFonts w:cs="Arial"/>
          <w:color w:val="000000" w:themeColor="text1"/>
        </w:rPr>
        <w:t>eletrônicos</w:t>
      </w:r>
      <w:r w:rsidR="00496178" w:rsidRPr="00F04E50">
        <w:rPr>
          <w:rFonts w:cs="Arial"/>
          <w:color w:val="000000" w:themeColor="text1"/>
        </w:rPr>
        <w:t>...</w:t>
      </w:r>
      <w:r w:rsidRPr="00F04E50">
        <w:rPr>
          <w:rFonts w:cs="Arial"/>
          <w:color w:val="000000" w:themeColor="text1"/>
        </w:rPr>
        <w:t xml:space="preserve"> Local: Editora, ano. Disponível em: &lt;http://www.url completa&gt;. Acesso em: 5 ago. 2015.</w:t>
      </w:r>
    </w:p>
    <w:p w14:paraId="4252EF8C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Artigos e/ou matéria de revista</w:t>
      </w:r>
    </w:p>
    <w:p w14:paraId="02BCB5CA" w14:textId="77777777" w:rsidR="004E3109" w:rsidRPr="00F04E50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FONTES, M. P. Título do artigo. </w:t>
      </w:r>
      <w:r w:rsidRPr="00F04E50">
        <w:rPr>
          <w:rStyle w:val="Forte"/>
          <w:rFonts w:cs="Arial"/>
          <w:color w:val="000000" w:themeColor="text1"/>
        </w:rPr>
        <w:t>Título da publicação</w:t>
      </w:r>
      <w:r w:rsidRPr="00F04E50">
        <w:rPr>
          <w:rFonts w:cs="Arial"/>
          <w:color w:val="000000" w:themeColor="text1"/>
        </w:rPr>
        <w:t>, local, n. 1 (número da publicação), p. 4-8 (paginação inicial e final), jan. 2000 (data da publicação).</w:t>
      </w:r>
    </w:p>
    <w:p w14:paraId="1C96B763" w14:textId="77777777" w:rsidR="003B2E89" w:rsidRPr="00F04E50" w:rsidRDefault="004E3109" w:rsidP="006C3C17">
      <w:pPr>
        <w:pStyle w:val="referncias"/>
        <w:shd w:val="clear" w:color="auto" w:fill="FFFFFF"/>
        <w:spacing w:before="240" w:beforeAutospacing="0" w:after="240" w:afterAutospacing="0" w:line="360" w:lineRule="auto"/>
        <w:jc w:val="both"/>
        <w:rPr>
          <w:rStyle w:val="Forte"/>
          <w:rFonts w:cs="Arial"/>
          <w:color w:val="000000" w:themeColor="text1"/>
        </w:rPr>
      </w:pPr>
      <w:r w:rsidRPr="00F04E50">
        <w:rPr>
          <w:rFonts w:cs="Arial"/>
          <w:color w:val="000000" w:themeColor="text1"/>
        </w:rPr>
        <w:t>– </w:t>
      </w:r>
      <w:r w:rsidRPr="00F04E50">
        <w:rPr>
          <w:rStyle w:val="Forte"/>
          <w:rFonts w:cs="Arial"/>
          <w:color w:val="000000" w:themeColor="text1"/>
        </w:rPr>
        <w:t>Artigos on-line</w:t>
      </w:r>
    </w:p>
    <w:p w14:paraId="5D0622DD" w14:textId="77777777" w:rsidR="004E3109" w:rsidRPr="009C1EE4" w:rsidRDefault="004E3109" w:rsidP="006C3C17">
      <w:pPr>
        <w:pStyle w:val="referncias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F04E50">
        <w:rPr>
          <w:rFonts w:cs="Arial"/>
          <w:color w:val="000000" w:themeColor="text1"/>
        </w:rPr>
        <w:t>LIMA, D. A. Título do artigo. </w:t>
      </w:r>
      <w:r w:rsidRPr="00F04E50">
        <w:rPr>
          <w:rStyle w:val="Forte"/>
          <w:rFonts w:cs="Arial"/>
          <w:color w:val="000000" w:themeColor="text1"/>
        </w:rPr>
        <w:t>Título da revista</w:t>
      </w:r>
      <w:r w:rsidRPr="00F04E50">
        <w:rPr>
          <w:rFonts w:cs="Arial"/>
          <w:color w:val="000000" w:themeColor="text1"/>
        </w:rPr>
        <w:t>. Local, numeração, ago. 2014 (data da publicação). Disponível em: &lt;http://www.url completa&gt;. Acesso em: 6 ju</w:t>
      </w:r>
      <w:r w:rsidRPr="009C1EE4">
        <w:rPr>
          <w:color w:val="000000" w:themeColor="text1"/>
        </w:rPr>
        <w:t>l. 2015.</w:t>
      </w:r>
    </w:p>
    <w:sectPr w:rsidR="004E3109" w:rsidRPr="009C1EE4" w:rsidSect="00CE49CF">
      <w:headerReference w:type="default" r:id="rId9"/>
      <w:footerReference w:type="default" r:id="rId10"/>
      <w:headerReference w:type="first" r:id="rId11"/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71CA9" w14:textId="77777777" w:rsidR="0074104A" w:rsidRDefault="0074104A" w:rsidP="00751B7C">
      <w:r>
        <w:separator/>
      </w:r>
    </w:p>
  </w:endnote>
  <w:endnote w:type="continuationSeparator" w:id="0">
    <w:p w14:paraId="6B6AF0AE" w14:textId="77777777" w:rsidR="0074104A" w:rsidRDefault="0074104A" w:rsidP="0075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</w:rPr>
      <w:id w:val="-1049920510"/>
      <w:docPartObj>
        <w:docPartGallery w:val="Page Numbers (Bottom of Page)"/>
        <w:docPartUnique/>
      </w:docPartObj>
    </w:sdtPr>
    <w:sdtEndPr/>
    <w:sdtContent>
      <w:p w14:paraId="7D5DE573" w14:textId="77777777" w:rsidR="000B3ADB" w:rsidRPr="000B3ADB" w:rsidRDefault="000B3ADB" w:rsidP="000B3ADB">
        <w:pPr>
          <w:pStyle w:val="Rodap"/>
          <w:jc w:val="right"/>
          <w:rPr>
            <w:sz w:val="22"/>
          </w:rPr>
        </w:pPr>
        <w:r w:rsidRPr="000B3ADB">
          <w:rPr>
            <w:sz w:val="22"/>
          </w:rPr>
          <w:fldChar w:fldCharType="begin"/>
        </w:r>
        <w:r w:rsidRPr="000B3ADB">
          <w:rPr>
            <w:sz w:val="22"/>
          </w:rPr>
          <w:instrText>PAGE   \* MERGEFORMAT</w:instrText>
        </w:r>
        <w:r w:rsidRPr="000B3ADB">
          <w:rPr>
            <w:sz w:val="22"/>
          </w:rPr>
          <w:fldChar w:fldCharType="separate"/>
        </w:r>
        <w:r w:rsidR="00B465D2" w:rsidRPr="00B465D2">
          <w:rPr>
            <w:noProof/>
            <w:sz w:val="22"/>
            <w:lang w:val="pt-BR"/>
          </w:rPr>
          <w:t>1</w:t>
        </w:r>
        <w:r w:rsidRPr="000B3ADB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72B0" w14:textId="77777777" w:rsidR="0074104A" w:rsidRDefault="0074104A" w:rsidP="00751B7C">
      <w:r>
        <w:separator/>
      </w:r>
    </w:p>
  </w:footnote>
  <w:footnote w:type="continuationSeparator" w:id="0">
    <w:p w14:paraId="44737442" w14:textId="77777777" w:rsidR="0074104A" w:rsidRDefault="0074104A" w:rsidP="00751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FE87" w14:textId="77777777" w:rsidR="00EA7972" w:rsidRDefault="00EA7972" w:rsidP="00EA7972">
    <w:pPr>
      <w:pStyle w:val="Cabealho"/>
      <w:tabs>
        <w:tab w:val="clear" w:pos="4252"/>
        <w:tab w:val="clear" w:pos="8504"/>
        <w:tab w:val="left" w:pos="2819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2E6C" w14:textId="77777777" w:rsidR="00221EA7" w:rsidRDefault="009260BA" w:rsidP="009260BA">
    <w:pPr>
      <w:pStyle w:val="Cabealho"/>
      <w:tabs>
        <w:tab w:val="clear" w:pos="4252"/>
        <w:tab w:val="clear" w:pos="8504"/>
        <w:tab w:val="right" w:pos="935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AB6"/>
    <w:multiLevelType w:val="multilevel"/>
    <w:tmpl w:val="50EC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2F4CCF"/>
    <w:multiLevelType w:val="hybridMultilevel"/>
    <w:tmpl w:val="F0242A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CA1315"/>
    <w:multiLevelType w:val="hybridMultilevel"/>
    <w:tmpl w:val="92601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D71"/>
    <w:multiLevelType w:val="hybridMultilevel"/>
    <w:tmpl w:val="E38E5FC2"/>
    <w:lvl w:ilvl="0" w:tplc="68608F1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2D51"/>
    <w:multiLevelType w:val="hybridMultilevel"/>
    <w:tmpl w:val="DFE28DEA"/>
    <w:lvl w:ilvl="0" w:tplc="A3383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4B31"/>
    <w:multiLevelType w:val="hybridMultilevel"/>
    <w:tmpl w:val="514067BA"/>
    <w:lvl w:ilvl="0" w:tplc="0D34D794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color w:val="000000" w:themeColor="text1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C71F46"/>
    <w:multiLevelType w:val="hybridMultilevel"/>
    <w:tmpl w:val="ED7C46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425C72"/>
    <w:multiLevelType w:val="hybridMultilevel"/>
    <w:tmpl w:val="A20E9A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5A62ED"/>
    <w:multiLevelType w:val="multilevel"/>
    <w:tmpl w:val="4D6A5570"/>
    <w:lvl w:ilvl="0">
      <w:start w:val="1"/>
      <w:numFmt w:val="decimal"/>
      <w:pStyle w:val="CEAVITITULODESECA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64D"/>
    <w:rsid w:val="000006BE"/>
    <w:rsid w:val="00002DE3"/>
    <w:rsid w:val="00004A75"/>
    <w:rsid w:val="000153EE"/>
    <w:rsid w:val="00034760"/>
    <w:rsid w:val="0004734F"/>
    <w:rsid w:val="00052537"/>
    <w:rsid w:val="00055CD6"/>
    <w:rsid w:val="000636A8"/>
    <w:rsid w:val="000654B8"/>
    <w:rsid w:val="00075522"/>
    <w:rsid w:val="0009266D"/>
    <w:rsid w:val="00092AFA"/>
    <w:rsid w:val="000A07E6"/>
    <w:rsid w:val="000A129C"/>
    <w:rsid w:val="000B3ADB"/>
    <w:rsid w:val="000B5561"/>
    <w:rsid w:val="000D2D66"/>
    <w:rsid w:val="000E374D"/>
    <w:rsid w:val="001156F0"/>
    <w:rsid w:val="00116951"/>
    <w:rsid w:val="0013015E"/>
    <w:rsid w:val="00137CB4"/>
    <w:rsid w:val="00160CB8"/>
    <w:rsid w:val="00161A39"/>
    <w:rsid w:val="00162C8B"/>
    <w:rsid w:val="0016535A"/>
    <w:rsid w:val="00170810"/>
    <w:rsid w:val="00171108"/>
    <w:rsid w:val="00173327"/>
    <w:rsid w:val="0018081D"/>
    <w:rsid w:val="00187E9E"/>
    <w:rsid w:val="00195069"/>
    <w:rsid w:val="001A47A9"/>
    <w:rsid w:val="001D2B92"/>
    <w:rsid w:val="001E034A"/>
    <w:rsid w:val="00201378"/>
    <w:rsid w:val="00201DC6"/>
    <w:rsid w:val="002039AF"/>
    <w:rsid w:val="00204741"/>
    <w:rsid w:val="00206EA8"/>
    <w:rsid w:val="0021586E"/>
    <w:rsid w:val="00215F40"/>
    <w:rsid w:val="0022001D"/>
    <w:rsid w:val="00221EA7"/>
    <w:rsid w:val="00223ACC"/>
    <w:rsid w:val="00232B5D"/>
    <w:rsid w:val="0023757D"/>
    <w:rsid w:val="0024211D"/>
    <w:rsid w:val="002469FF"/>
    <w:rsid w:val="00250DC1"/>
    <w:rsid w:val="0025252B"/>
    <w:rsid w:val="00263A73"/>
    <w:rsid w:val="00274A97"/>
    <w:rsid w:val="00282D73"/>
    <w:rsid w:val="002831EC"/>
    <w:rsid w:val="002910D7"/>
    <w:rsid w:val="00292EFE"/>
    <w:rsid w:val="002937E4"/>
    <w:rsid w:val="002A300A"/>
    <w:rsid w:val="002C01AA"/>
    <w:rsid w:val="002C7CF8"/>
    <w:rsid w:val="002F2B04"/>
    <w:rsid w:val="002F422C"/>
    <w:rsid w:val="0030191A"/>
    <w:rsid w:val="003129DA"/>
    <w:rsid w:val="00315C02"/>
    <w:rsid w:val="00320C5F"/>
    <w:rsid w:val="00341F57"/>
    <w:rsid w:val="003471B1"/>
    <w:rsid w:val="00347C9B"/>
    <w:rsid w:val="00356335"/>
    <w:rsid w:val="003603A6"/>
    <w:rsid w:val="00380680"/>
    <w:rsid w:val="00393DCB"/>
    <w:rsid w:val="00396756"/>
    <w:rsid w:val="00397491"/>
    <w:rsid w:val="00397B55"/>
    <w:rsid w:val="003A3394"/>
    <w:rsid w:val="003A5526"/>
    <w:rsid w:val="003B2E89"/>
    <w:rsid w:val="003B4FC1"/>
    <w:rsid w:val="003C107A"/>
    <w:rsid w:val="003C438B"/>
    <w:rsid w:val="003C5496"/>
    <w:rsid w:val="003D08F6"/>
    <w:rsid w:val="003D54ED"/>
    <w:rsid w:val="003E1F49"/>
    <w:rsid w:val="003E63E8"/>
    <w:rsid w:val="003F1888"/>
    <w:rsid w:val="003F2B8A"/>
    <w:rsid w:val="0042482A"/>
    <w:rsid w:val="004267A1"/>
    <w:rsid w:val="00426F92"/>
    <w:rsid w:val="004376E1"/>
    <w:rsid w:val="00437BE5"/>
    <w:rsid w:val="004422E5"/>
    <w:rsid w:val="00444374"/>
    <w:rsid w:val="004720A2"/>
    <w:rsid w:val="0047380B"/>
    <w:rsid w:val="0047782F"/>
    <w:rsid w:val="004809D3"/>
    <w:rsid w:val="004845F4"/>
    <w:rsid w:val="00496178"/>
    <w:rsid w:val="00496DDD"/>
    <w:rsid w:val="004A1CBB"/>
    <w:rsid w:val="004B09AD"/>
    <w:rsid w:val="004B137E"/>
    <w:rsid w:val="004D78C4"/>
    <w:rsid w:val="004E1E30"/>
    <w:rsid w:val="004E1ECF"/>
    <w:rsid w:val="004E3109"/>
    <w:rsid w:val="004E420E"/>
    <w:rsid w:val="004E564C"/>
    <w:rsid w:val="004E704C"/>
    <w:rsid w:val="004F6BB1"/>
    <w:rsid w:val="00517EF4"/>
    <w:rsid w:val="00541F49"/>
    <w:rsid w:val="00567E5F"/>
    <w:rsid w:val="00580FA5"/>
    <w:rsid w:val="00581FFE"/>
    <w:rsid w:val="00587025"/>
    <w:rsid w:val="005A5B8D"/>
    <w:rsid w:val="005A684B"/>
    <w:rsid w:val="005B6E1F"/>
    <w:rsid w:val="005D14DA"/>
    <w:rsid w:val="005E43FE"/>
    <w:rsid w:val="005E6FA2"/>
    <w:rsid w:val="005F212B"/>
    <w:rsid w:val="005F41AD"/>
    <w:rsid w:val="005F4664"/>
    <w:rsid w:val="00603A74"/>
    <w:rsid w:val="00614B90"/>
    <w:rsid w:val="00630CED"/>
    <w:rsid w:val="0064362C"/>
    <w:rsid w:val="006448A9"/>
    <w:rsid w:val="00693365"/>
    <w:rsid w:val="00697A83"/>
    <w:rsid w:val="006A22EA"/>
    <w:rsid w:val="006A62F0"/>
    <w:rsid w:val="006A6563"/>
    <w:rsid w:val="006A751D"/>
    <w:rsid w:val="006B58E2"/>
    <w:rsid w:val="006C3C17"/>
    <w:rsid w:val="006D3F8F"/>
    <w:rsid w:val="006D4A86"/>
    <w:rsid w:val="006D4F62"/>
    <w:rsid w:val="006E0CCF"/>
    <w:rsid w:val="006F1BAB"/>
    <w:rsid w:val="006F699F"/>
    <w:rsid w:val="006F700C"/>
    <w:rsid w:val="007063BD"/>
    <w:rsid w:val="00720C33"/>
    <w:rsid w:val="00733344"/>
    <w:rsid w:val="0074104A"/>
    <w:rsid w:val="0074322E"/>
    <w:rsid w:val="00746D35"/>
    <w:rsid w:val="00751B7C"/>
    <w:rsid w:val="00753CE4"/>
    <w:rsid w:val="0075790E"/>
    <w:rsid w:val="00782C89"/>
    <w:rsid w:val="00791C65"/>
    <w:rsid w:val="00795E8E"/>
    <w:rsid w:val="00796859"/>
    <w:rsid w:val="007A162D"/>
    <w:rsid w:val="007B654A"/>
    <w:rsid w:val="007B7EA0"/>
    <w:rsid w:val="007D4178"/>
    <w:rsid w:val="007D6676"/>
    <w:rsid w:val="007E0131"/>
    <w:rsid w:val="007F0703"/>
    <w:rsid w:val="007F2DE9"/>
    <w:rsid w:val="008302B0"/>
    <w:rsid w:val="00833280"/>
    <w:rsid w:val="00845967"/>
    <w:rsid w:val="00864F92"/>
    <w:rsid w:val="00872FA4"/>
    <w:rsid w:val="00890C85"/>
    <w:rsid w:val="008956A5"/>
    <w:rsid w:val="00895F36"/>
    <w:rsid w:val="008A0E95"/>
    <w:rsid w:val="008A6CE6"/>
    <w:rsid w:val="008C28CF"/>
    <w:rsid w:val="008C3228"/>
    <w:rsid w:val="008C5062"/>
    <w:rsid w:val="008C7EFF"/>
    <w:rsid w:val="008D140B"/>
    <w:rsid w:val="008E2E4A"/>
    <w:rsid w:val="008F0DDC"/>
    <w:rsid w:val="008F65F7"/>
    <w:rsid w:val="008F682D"/>
    <w:rsid w:val="008F7587"/>
    <w:rsid w:val="0090089D"/>
    <w:rsid w:val="0091342C"/>
    <w:rsid w:val="00914E44"/>
    <w:rsid w:val="009260BA"/>
    <w:rsid w:val="0093642E"/>
    <w:rsid w:val="0093670E"/>
    <w:rsid w:val="00950AF9"/>
    <w:rsid w:val="009528EA"/>
    <w:rsid w:val="00953D49"/>
    <w:rsid w:val="00960409"/>
    <w:rsid w:val="00986589"/>
    <w:rsid w:val="00986EF3"/>
    <w:rsid w:val="009C1EE4"/>
    <w:rsid w:val="009D206A"/>
    <w:rsid w:val="009E4A63"/>
    <w:rsid w:val="009F264D"/>
    <w:rsid w:val="009F70AF"/>
    <w:rsid w:val="00A05C47"/>
    <w:rsid w:val="00A1616F"/>
    <w:rsid w:val="00A246ED"/>
    <w:rsid w:val="00A263AF"/>
    <w:rsid w:val="00A33379"/>
    <w:rsid w:val="00A403DB"/>
    <w:rsid w:val="00A446B5"/>
    <w:rsid w:val="00A65AA9"/>
    <w:rsid w:val="00A74D4A"/>
    <w:rsid w:val="00A74D55"/>
    <w:rsid w:val="00A84CE7"/>
    <w:rsid w:val="00A86DF5"/>
    <w:rsid w:val="00A91033"/>
    <w:rsid w:val="00A94FA2"/>
    <w:rsid w:val="00AA080A"/>
    <w:rsid w:val="00AB49D9"/>
    <w:rsid w:val="00AC629F"/>
    <w:rsid w:val="00AE119D"/>
    <w:rsid w:val="00AE2B3E"/>
    <w:rsid w:val="00AE42E5"/>
    <w:rsid w:val="00AF4DC4"/>
    <w:rsid w:val="00B1153B"/>
    <w:rsid w:val="00B14366"/>
    <w:rsid w:val="00B169EA"/>
    <w:rsid w:val="00B409E6"/>
    <w:rsid w:val="00B465D2"/>
    <w:rsid w:val="00B4695B"/>
    <w:rsid w:val="00B4719D"/>
    <w:rsid w:val="00B67739"/>
    <w:rsid w:val="00B8450B"/>
    <w:rsid w:val="00B93E1E"/>
    <w:rsid w:val="00BB2147"/>
    <w:rsid w:val="00BD79E4"/>
    <w:rsid w:val="00BE3F42"/>
    <w:rsid w:val="00BE709D"/>
    <w:rsid w:val="00BF37DE"/>
    <w:rsid w:val="00BF60DB"/>
    <w:rsid w:val="00C2398C"/>
    <w:rsid w:val="00C240EB"/>
    <w:rsid w:val="00C273B0"/>
    <w:rsid w:val="00C5307A"/>
    <w:rsid w:val="00C57A5F"/>
    <w:rsid w:val="00C80E6A"/>
    <w:rsid w:val="00C8718D"/>
    <w:rsid w:val="00C9614E"/>
    <w:rsid w:val="00CA4B05"/>
    <w:rsid w:val="00CA54ED"/>
    <w:rsid w:val="00CA5557"/>
    <w:rsid w:val="00CB4DCF"/>
    <w:rsid w:val="00CB6312"/>
    <w:rsid w:val="00CB6D4F"/>
    <w:rsid w:val="00CC1BEB"/>
    <w:rsid w:val="00CC43AF"/>
    <w:rsid w:val="00CD53D3"/>
    <w:rsid w:val="00CD67AB"/>
    <w:rsid w:val="00CD6E88"/>
    <w:rsid w:val="00CE0E64"/>
    <w:rsid w:val="00CE49CF"/>
    <w:rsid w:val="00CE7BEC"/>
    <w:rsid w:val="00CF0137"/>
    <w:rsid w:val="00CF0983"/>
    <w:rsid w:val="00CF4EFA"/>
    <w:rsid w:val="00CF7885"/>
    <w:rsid w:val="00D000C8"/>
    <w:rsid w:val="00D003C0"/>
    <w:rsid w:val="00D07414"/>
    <w:rsid w:val="00D1470D"/>
    <w:rsid w:val="00D16078"/>
    <w:rsid w:val="00D24A14"/>
    <w:rsid w:val="00D24BD0"/>
    <w:rsid w:val="00D36369"/>
    <w:rsid w:val="00D36936"/>
    <w:rsid w:val="00D43209"/>
    <w:rsid w:val="00D4384D"/>
    <w:rsid w:val="00D52A31"/>
    <w:rsid w:val="00D61B4F"/>
    <w:rsid w:val="00D626C1"/>
    <w:rsid w:val="00D80400"/>
    <w:rsid w:val="00D90A91"/>
    <w:rsid w:val="00D957D4"/>
    <w:rsid w:val="00DB52E6"/>
    <w:rsid w:val="00DC7C1E"/>
    <w:rsid w:val="00DD71C7"/>
    <w:rsid w:val="00DE3613"/>
    <w:rsid w:val="00DF38AA"/>
    <w:rsid w:val="00E02ACC"/>
    <w:rsid w:val="00E10830"/>
    <w:rsid w:val="00E114F9"/>
    <w:rsid w:val="00E147AD"/>
    <w:rsid w:val="00E32573"/>
    <w:rsid w:val="00E406D6"/>
    <w:rsid w:val="00E4128A"/>
    <w:rsid w:val="00E43C9E"/>
    <w:rsid w:val="00E5685C"/>
    <w:rsid w:val="00E80E74"/>
    <w:rsid w:val="00E839E0"/>
    <w:rsid w:val="00EA0008"/>
    <w:rsid w:val="00EA0629"/>
    <w:rsid w:val="00EA7972"/>
    <w:rsid w:val="00EB4D9B"/>
    <w:rsid w:val="00EB6322"/>
    <w:rsid w:val="00EB691E"/>
    <w:rsid w:val="00EC23C8"/>
    <w:rsid w:val="00EC508E"/>
    <w:rsid w:val="00ED15F7"/>
    <w:rsid w:val="00ED2A06"/>
    <w:rsid w:val="00EE0865"/>
    <w:rsid w:val="00EE09EF"/>
    <w:rsid w:val="00EE1115"/>
    <w:rsid w:val="00EE3CBC"/>
    <w:rsid w:val="00EF4666"/>
    <w:rsid w:val="00EF54A4"/>
    <w:rsid w:val="00F04E50"/>
    <w:rsid w:val="00F51DB3"/>
    <w:rsid w:val="00F74D93"/>
    <w:rsid w:val="00F83EA6"/>
    <w:rsid w:val="00F83F49"/>
    <w:rsid w:val="00F95FED"/>
    <w:rsid w:val="00FA2769"/>
    <w:rsid w:val="00FB3871"/>
    <w:rsid w:val="00FE4ACB"/>
    <w:rsid w:val="00FF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0E39A5C5"/>
  <w15:docId w15:val="{9298A028-5BBF-407B-A40F-53F65A91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3C17"/>
    <w:rPr>
      <w:rFonts w:ascii="Arial" w:hAnsi="Arial"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3D08F6"/>
    <w:pPr>
      <w:spacing w:before="120" w:after="240"/>
      <w:contextualSpacing/>
      <w:jc w:val="center"/>
    </w:pPr>
    <w:rPr>
      <w:sz w:val="20"/>
      <w:szCs w:val="20"/>
      <w:lang w:val="it-IT"/>
    </w:rPr>
  </w:style>
  <w:style w:type="paragraph" w:customStyle="1" w:styleId="Figura">
    <w:name w:val="Figura"/>
    <w:basedOn w:val="Corpodetexto"/>
    <w:next w:val="Legenda"/>
    <w:rsid w:val="003D08F6"/>
    <w:pPr>
      <w:widowControl w:val="0"/>
      <w:spacing w:before="240" w:after="0"/>
      <w:jc w:val="center"/>
    </w:pPr>
    <w:rPr>
      <w:szCs w:val="20"/>
      <w:lang w:val="it-IT"/>
    </w:rPr>
  </w:style>
  <w:style w:type="paragraph" w:customStyle="1" w:styleId="TabelaCorpo">
    <w:name w:val="Tabela Corpo"/>
    <w:basedOn w:val="Normal"/>
    <w:rsid w:val="003D08F6"/>
    <w:pPr>
      <w:widowControl w:val="0"/>
      <w:ind w:left="317" w:hanging="317"/>
      <w:jc w:val="both"/>
    </w:pPr>
    <w:rPr>
      <w:sz w:val="20"/>
      <w:szCs w:val="20"/>
      <w:lang w:val="it-IT"/>
    </w:rPr>
  </w:style>
  <w:style w:type="paragraph" w:styleId="Corpodetexto">
    <w:name w:val="Body Text"/>
    <w:basedOn w:val="Normal"/>
    <w:rsid w:val="003D08F6"/>
    <w:pPr>
      <w:spacing w:after="120"/>
    </w:pPr>
  </w:style>
  <w:style w:type="character" w:styleId="Hyperlink">
    <w:name w:val="Hyperlink"/>
    <w:basedOn w:val="Fontepargpadro"/>
    <w:rsid w:val="005F4664"/>
    <w:rPr>
      <w:color w:val="0000FF"/>
      <w:u w:val="single"/>
    </w:rPr>
  </w:style>
  <w:style w:type="character" w:customStyle="1" w:styleId="hps">
    <w:name w:val="hps"/>
    <w:basedOn w:val="Fontepargpadro"/>
    <w:rsid w:val="000E374D"/>
  </w:style>
  <w:style w:type="character" w:customStyle="1" w:styleId="shorttext">
    <w:name w:val="short_text"/>
    <w:basedOn w:val="Fontepargpadro"/>
    <w:rsid w:val="000E374D"/>
  </w:style>
  <w:style w:type="paragraph" w:styleId="Cabealho">
    <w:name w:val="header"/>
    <w:basedOn w:val="Normal"/>
    <w:link w:val="CabealhoChar"/>
    <w:uiPriority w:val="99"/>
    <w:rsid w:val="00751B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B7C"/>
    <w:rPr>
      <w:sz w:val="24"/>
      <w:szCs w:val="24"/>
      <w:lang w:val="pt-PT"/>
    </w:rPr>
  </w:style>
  <w:style w:type="paragraph" w:styleId="Rodap">
    <w:name w:val="footer"/>
    <w:basedOn w:val="Normal"/>
    <w:link w:val="RodapChar"/>
    <w:uiPriority w:val="99"/>
    <w:rsid w:val="00751B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B7C"/>
    <w:rPr>
      <w:sz w:val="24"/>
      <w:szCs w:val="24"/>
      <w:lang w:val="pt-PT"/>
    </w:rPr>
  </w:style>
  <w:style w:type="paragraph" w:customStyle="1" w:styleId="CEAVITITULODESECAO">
    <w:name w:val="CEAVI: TITULO DE SECAO"/>
    <w:basedOn w:val="Normal"/>
    <w:qFormat/>
    <w:rsid w:val="00B14366"/>
    <w:pPr>
      <w:keepNext/>
      <w:numPr>
        <w:numId w:val="4"/>
      </w:numPr>
      <w:tabs>
        <w:tab w:val="left" w:pos="-142"/>
        <w:tab w:val="left" w:pos="284"/>
      </w:tabs>
      <w:spacing w:before="360" w:after="240"/>
      <w:ind w:left="357" w:hanging="357"/>
      <w:jc w:val="both"/>
    </w:pPr>
    <w:rPr>
      <w:rFonts w:cs="Arial"/>
      <w:b/>
      <w:caps/>
      <w:lang w:val="pt-BR"/>
    </w:rPr>
  </w:style>
  <w:style w:type="paragraph" w:customStyle="1" w:styleId="CEAVITITULODOARTIGO">
    <w:name w:val="CEAVI: TITULO DO ARTIGO"/>
    <w:basedOn w:val="Normal"/>
    <w:qFormat/>
    <w:rsid w:val="008956A5"/>
    <w:pPr>
      <w:spacing w:after="240"/>
      <w:jc w:val="center"/>
    </w:pPr>
    <w:rPr>
      <w:b/>
      <w:sz w:val="32"/>
      <w:szCs w:val="32"/>
    </w:rPr>
  </w:style>
  <w:style w:type="paragraph" w:customStyle="1" w:styleId="CEAVIAUTORES">
    <w:name w:val="CEAVI: AUTORES"/>
    <w:basedOn w:val="Normal"/>
    <w:qFormat/>
    <w:rsid w:val="0075790E"/>
    <w:pPr>
      <w:jc w:val="center"/>
    </w:pPr>
    <w:rPr>
      <w:sz w:val="20"/>
      <w:szCs w:val="20"/>
    </w:rPr>
  </w:style>
  <w:style w:type="paragraph" w:customStyle="1" w:styleId="CEAVIE-MAILS">
    <w:name w:val="CEAVI: E-MAILS"/>
    <w:basedOn w:val="Normal"/>
    <w:qFormat/>
    <w:rsid w:val="0075790E"/>
    <w:pPr>
      <w:jc w:val="center"/>
    </w:pPr>
    <w:rPr>
      <w:rFonts w:ascii="Courier New" w:hAnsi="Courier New" w:cs="Courier New"/>
      <w:sz w:val="18"/>
      <w:szCs w:val="18"/>
    </w:rPr>
  </w:style>
  <w:style w:type="table" w:styleId="Tabelacomgrade">
    <w:name w:val="Table Grid"/>
    <w:basedOn w:val="Tabelanormal"/>
    <w:rsid w:val="00D00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D000C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AVITITULODORESUMO">
    <w:name w:val="CEAVI: TITULO DO RESUMO"/>
    <w:basedOn w:val="Normal"/>
    <w:qFormat/>
    <w:rsid w:val="008956A5"/>
    <w:pPr>
      <w:spacing w:before="120"/>
    </w:pPr>
    <w:rPr>
      <w:b/>
    </w:rPr>
  </w:style>
  <w:style w:type="paragraph" w:customStyle="1" w:styleId="CEAVIPALAVRAS-CHAVE">
    <w:name w:val="CEAVI: PALAVRAS-CHAVE"/>
    <w:basedOn w:val="Normal"/>
    <w:qFormat/>
    <w:rsid w:val="008956A5"/>
  </w:style>
  <w:style w:type="paragraph" w:customStyle="1" w:styleId="CEAVIPARAGRAFO">
    <w:name w:val="CEAVI: PARAGRAFO"/>
    <w:basedOn w:val="Normal"/>
    <w:link w:val="CEAVIPARAGRAFOChar"/>
    <w:qFormat/>
    <w:rsid w:val="00AE2B3E"/>
    <w:pPr>
      <w:ind w:firstLine="284"/>
      <w:jc w:val="both"/>
    </w:pPr>
  </w:style>
  <w:style w:type="paragraph" w:customStyle="1" w:styleId="CEAVIPRIMEIROPARAGRAFO">
    <w:name w:val="CEAVI: PRIMEIRO PARAGRAFO"/>
    <w:basedOn w:val="CEAVIPARAGRAFO"/>
    <w:link w:val="CEAVIPRIMEIROPARAGRAFOChar"/>
    <w:qFormat/>
    <w:rsid w:val="00397B55"/>
    <w:pPr>
      <w:ind w:firstLine="0"/>
    </w:pPr>
  </w:style>
  <w:style w:type="paragraph" w:customStyle="1" w:styleId="CEAVIFIGURA">
    <w:name w:val="CEAVI: FIGURA"/>
    <w:basedOn w:val="CEAVIPRIMEIROPARAGRAFO"/>
    <w:qFormat/>
    <w:rsid w:val="0091342C"/>
    <w:pPr>
      <w:jc w:val="center"/>
    </w:pPr>
    <w:rPr>
      <w:lang w:val="pt-BR"/>
    </w:rPr>
  </w:style>
  <w:style w:type="paragraph" w:customStyle="1" w:styleId="CEAVILEGENDA">
    <w:name w:val="CEAVI: LEGENDA"/>
    <w:basedOn w:val="Normal"/>
    <w:qFormat/>
    <w:rsid w:val="008A6CE6"/>
    <w:pPr>
      <w:jc w:val="center"/>
    </w:pPr>
    <w:rPr>
      <w:b/>
      <w:sz w:val="20"/>
      <w:szCs w:val="20"/>
    </w:rPr>
  </w:style>
  <w:style w:type="table" w:customStyle="1" w:styleId="Estilo1">
    <w:name w:val="Estilo1"/>
    <w:basedOn w:val="Tabelanormal"/>
    <w:rsid w:val="005E6FA2"/>
    <w:tblPr/>
  </w:style>
  <w:style w:type="paragraph" w:customStyle="1" w:styleId="CEAVIREFERENCIAS">
    <w:name w:val="CEAVI: REFERENCIAS"/>
    <w:basedOn w:val="Corpodetexto"/>
    <w:qFormat/>
    <w:rsid w:val="003D54ED"/>
    <w:pPr>
      <w:spacing w:after="240"/>
      <w:jc w:val="both"/>
    </w:pPr>
  </w:style>
  <w:style w:type="paragraph" w:styleId="Textodebalo">
    <w:name w:val="Balloon Text"/>
    <w:basedOn w:val="Normal"/>
    <w:link w:val="TextodebaloChar"/>
    <w:rsid w:val="007B7E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B7EA0"/>
    <w:rPr>
      <w:rFonts w:ascii="Tahoma" w:hAnsi="Tahoma" w:cs="Tahoma"/>
      <w:sz w:val="16"/>
      <w:szCs w:val="16"/>
      <w:lang w:val="pt-PT"/>
    </w:rPr>
  </w:style>
  <w:style w:type="paragraph" w:styleId="Textodenotaderodap">
    <w:name w:val="footnote text"/>
    <w:basedOn w:val="Normal"/>
    <w:link w:val="TextodenotaderodapChar"/>
    <w:rsid w:val="00E406D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406D6"/>
    <w:rPr>
      <w:lang w:val="pt-PT"/>
    </w:rPr>
  </w:style>
  <w:style w:type="character" w:styleId="Refdenotaderodap">
    <w:name w:val="footnote reference"/>
    <w:basedOn w:val="Fontepargpadro"/>
    <w:rsid w:val="00E406D6"/>
    <w:rPr>
      <w:vertAlign w:val="superscript"/>
    </w:rPr>
  </w:style>
  <w:style w:type="paragraph" w:styleId="Textodenotadefim">
    <w:name w:val="endnote text"/>
    <w:basedOn w:val="Normal"/>
    <w:link w:val="TextodenotadefimChar"/>
    <w:rsid w:val="00E406D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E406D6"/>
    <w:rPr>
      <w:lang w:val="pt-PT"/>
    </w:rPr>
  </w:style>
  <w:style w:type="character" w:styleId="Refdenotadefim">
    <w:name w:val="endnote reference"/>
    <w:basedOn w:val="Fontepargpadro"/>
    <w:rsid w:val="00E406D6"/>
    <w:rPr>
      <w:vertAlign w:val="superscript"/>
    </w:rPr>
  </w:style>
  <w:style w:type="paragraph" w:customStyle="1" w:styleId="CEAVIKEYWORDS">
    <w:name w:val="CEAVI: KEYWORDS"/>
    <w:basedOn w:val="CEAVIPALAVRAS-CHAVE"/>
    <w:rsid w:val="0091342C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8F7587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8F7587"/>
    <w:rPr>
      <w:i/>
      <w:iCs/>
      <w:color w:val="000000" w:themeColor="text1"/>
      <w:sz w:val="24"/>
      <w:szCs w:val="24"/>
      <w:lang w:val="pt-PT"/>
    </w:rPr>
  </w:style>
  <w:style w:type="paragraph" w:customStyle="1" w:styleId="CEAVIcitacaolonga">
    <w:name w:val="CEAVI_citacao_longa"/>
    <w:basedOn w:val="Citao"/>
    <w:link w:val="CEAVIcitacaolongaChar"/>
    <w:qFormat/>
    <w:rsid w:val="008F7587"/>
    <w:pPr>
      <w:ind w:left="2268"/>
      <w:jc w:val="both"/>
    </w:pPr>
    <w:rPr>
      <w:sz w:val="20"/>
    </w:rPr>
  </w:style>
  <w:style w:type="character" w:customStyle="1" w:styleId="CEAVIcitacaolongaChar">
    <w:name w:val="CEAVI_citacao_longa Char"/>
    <w:basedOn w:val="CitaoChar"/>
    <w:link w:val="CEAVIcitacaolonga"/>
    <w:rsid w:val="008F7587"/>
    <w:rPr>
      <w:i/>
      <w:iCs/>
      <w:color w:val="000000" w:themeColor="text1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B4695B"/>
    <w:rPr>
      <w:b/>
      <w:bCs/>
    </w:rPr>
  </w:style>
  <w:style w:type="paragraph" w:styleId="PargrafodaLista">
    <w:name w:val="List Paragraph"/>
    <w:basedOn w:val="Normal"/>
    <w:uiPriority w:val="34"/>
    <w:qFormat/>
    <w:rsid w:val="00B469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customStyle="1" w:styleId="referncias">
    <w:name w:val="referncias"/>
    <w:basedOn w:val="Normal"/>
    <w:rsid w:val="00B4695B"/>
    <w:pPr>
      <w:spacing w:before="100" w:beforeAutospacing="1" w:after="100" w:afterAutospacing="1"/>
    </w:pPr>
    <w:rPr>
      <w:lang w:val="pt-BR"/>
    </w:rPr>
  </w:style>
  <w:style w:type="character" w:customStyle="1" w:styleId="apple-converted-space">
    <w:name w:val="apple-converted-space"/>
    <w:basedOn w:val="Fontepargpadro"/>
    <w:rsid w:val="004E3109"/>
  </w:style>
  <w:style w:type="paragraph" w:styleId="Reviso">
    <w:name w:val="Revision"/>
    <w:hidden/>
    <w:uiPriority w:val="99"/>
    <w:semiHidden/>
    <w:rsid w:val="00D52A31"/>
    <w:rPr>
      <w:sz w:val="24"/>
      <w:szCs w:val="24"/>
      <w:lang w:val="pt-PT"/>
    </w:rPr>
  </w:style>
  <w:style w:type="paragraph" w:customStyle="1" w:styleId="Texto">
    <w:name w:val="Texto"/>
    <w:basedOn w:val="CEAVIPRIMEIROPARAGRAFO"/>
    <w:link w:val="TextoChar"/>
    <w:qFormat/>
    <w:rsid w:val="006C3C17"/>
    <w:pPr>
      <w:spacing w:line="360" w:lineRule="auto"/>
      <w:ind w:firstLine="708"/>
    </w:pPr>
    <w:rPr>
      <w:rFonts w:cs="Arial"/>
      <w:color w:val="000000" w:themeColor="text1"/>
    </w:rPr>
  </w:style>
  <w:style w:type="character" w:customStyle="1" w:styleId="CEAVIPARAGRAFOChar">
    <w:name w:val="CEAVI: PARAGRAFO Char"/>
    <w:basedOn w:val="Fontepargpadro"/>
    <w:link w:val="CEAVIPARAGRAFO"/>
    <w:rsid w:val="006C3C17"/>
    <w:rPr>
      <w:sz w:val="24"/>
      <w:szCs w:val="24"/>
      <w:lang w:val="pt-PT"/>
    </w:rPr>
  </w:style>
  <w:style w:type="character" w:customStyle="1" w:styleId="CEAVIPRIMEIROPARAGRAFOChar">
    <w:name w:val="CEAVI: PRIMEIRO PARAGRAFO Char"/>
    <w:basedOn w:val="CEAVIPARAGRAFOChar"/>
    <w:link w:val="CEAVIPRIMEIROPARAGRAFO"/>
    <w:rsid w:val="006C3C17"/>
    <w:rPr>
      <w:sz w:val="24"/>
      <w:szCs w:val="24"/>
      <w:lang w:val="pt-PT"/>
    </w:rPr>
  </w:style>
  <w:style w:type="character" w:customStyle="1" w:styleId="TextoChar">
    <w:name w:val="Texto Char"/>
    <w:basedOn w:val="CEAVIPRIMEIROPARAGRAFOChar"/>
    <w:link w:val="Texto"/>
    <w:rsid w:val="006C3C17"/>
    <w:rPr>
      <w:rFonts w:ascii="Arial" w:hAnsi="Arial" w:cs="Arial"/>
      <w:color w:val="000000" w:themeColor="text1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356335"/>
    <w:pPr>
      <w:spacing w:before="100" w:beforeAutospacing="1" w:after="100" w:afterAutospacing="1"/>
    </w:pPr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814432\Dropbox\DPPG_Pablo\06-REAVI\Modelos\modelo_reavi_2014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72BF-4BA3-4527-A254-2AF7A46F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modelo_reavi_2014.dotx</Template>
  <TotalTime>339</TotalTime>
  <Pages>1</Pages>
  <Words>1866</Words>
  <Characters>10077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ELABORAÇÃO E FORMATAÇÃO DE ARTIGOS CIENTÍFICOS</vt:lpstr>
      <vt:lpstr>MODELO PARA ELABORAÇÃO E FORMATAÇÃO DE ARTIGOS CIENTÍFICOS</vt:lpstr>
    </vt:vector>
  </TitlesOfParts>
  <Company>IENH</Company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E FORMATAÇÃO DE ARTIGOS CIENTÍFICOS</dc:title>
  <dc:creator>Pablo</dc:creator>
  <cp:lastModifiedBy>Humberto Gomes</cp:lastModifiedBy>
  <cp:revision>6</cp:revision>
  <dcterms:created xsi:type="dcterms:W3CDTF">2021-07-05T11:13:00Z</dcterms:created>
  <dcterms:modified xsi:type="dcterms:W3CDTF">2021-07-07T12:29:00Z</dcterms:modified>
</cp:coreProperties>
</file>